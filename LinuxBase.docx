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 w:eastAsia="宋体"/>
          <w:lang w:eastAsia="zh-CN"/>
        </w:rPr>
        <w:pict>
          <v:shape id="_x0000_s1030" o:spid="_x0000_s1030" o:spt="75" type="#_x0000_t75" style="position:absolute;left:0pt;margin-left:-34.9pt;margin-top:-54.05pt;height:451.85pt;width:595.35pt;z-index:-251652096;mso-width-relative:page;mso-height-relative:page;" filled="f" stroked="f" coordsize="21600,21600">
            <v:path/>
            <v:fill on="f" focussize="0,0"/>
            <v:stroke on="f"/>
            <v:imagedata r:id="rId8" o:title="未标题-1"/>
            <o:lock v:ext="edit" grouping="f" rotation="f" text="f" aspectratio="t"/>
          </v:shape>
        </w:pict>
      </w:r>
      <w:r>
        <w:pict>
          <v:rect id="_x0000_s1029" o:spid="_x0000_s1029" o:spt="1" style="position:absolute;left:0pt;margin-left:227.9pt;margin-top:597.65pt;height:92.15pt;width:180.2pt;z-index:251663360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304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2019年8月28日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304"/>
                </w:p>
              </w:txbxContent>
            </v:textbox>
          </v:rect>
        </w:pict>
      </w:r>
      <w:r>
        <w:pict>
          <v:rect id="_x0000_s1031" o:spid="_x0000_s1031" o:spt="1" style="position:absolute;left:0pt;margin-left:-10pt;margin-top:470.75pt;height:38.4pt;width:415.3pt;mso-wrap-style:none;z-index:251662336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-10pt;margin-top:390.75pt;height:69.6pt;width:294.35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20"/>
                    <w:rPr>
                      <w:rFonts w:hint="default"/>
                      <w:sz w:val="84"/>
                    </w:rPr>
                  </w:pPr>
                  <w:bookmarkStart w:id="305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default"/>
                      <w:sz w:val="84"/>
                    </w:rPr>
                    <w:t>云计算基础篇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305"/>
                </w:p>
              </w:txbxContent>
            </v:textbox>
          </v:rect>
        </w:pict>
      </w: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720" w:right="720" w:bottom="720" w:left="72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titlePg/>
          <w:docGrid w:type="lines" w:linePitch="312" w:charSpace="0"/>
        </w:sectPr>
      </w:pPr>
    </w:p>
    <w:p>
      <w:pPr>
        <w:pStyle w:val="1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instrText xml:space="preserve">TOC \o "1-2" \h \u </w:instrText>
      </w: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instrText xml:space="preserve"> HYPERLINK \l _Toc1470445725 </w:instrText>
      </w: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云计算基础篇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_Toc1470445725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b/>
        </w:rPr>
        <w:t>错误！未定义书签。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7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_Toc245591253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 w:val="0"/>
          <w:i w:val="0"/>
          <w:iCs w:val="0"/>
          <w:kern w:val="2"/>
          <w:szCs w:val="22"/>
          <w:lang w:val="en-US" w:eastAsia="zh-CN" w:bidi="ar-SA"/>
        </w:rPr>
        <w:t xml:space="preserve">第一部分 </w:t>
      </w:r>
      <w:r>
        <w:rPr>
          <w:rFonts w:hint="eastAsia" w:asciiTheme="minorHAnsi" w:hAnsiTheme="minorHAnsi" w:eastAsiaTheme="minorEastAsia" w:cstheme="minorBidi"/>
          <w:bCs w:val="0"/>
          <w:i w:val="0"/>
          <w:iCs w:val="0"/>
          <w:kern w:val="2"/>
          <w:szCs w:val="22"/>
          <w:lang w:val="en-US" w:eastAsia="zh-CN" w:bidi="ar-SA"/>
        </w:rPr>
        <w:t>云计算系统管理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_Toc245591253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_Toc1252213876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Linux系统简介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_Toc1252213876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_Toc534400988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Linux版本及应用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_Toc534400988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_Toc959481401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Linux磁盘表示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_Toc959481401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_Toc1653078169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列出CPU处理器信息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_Toc1653078169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_Toc1129999423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5.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检查内存大小、空闲情况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_Toc1129999423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_Toc1554927816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6.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列出当前系统的主机名称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_Toc1554927816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_Toc946581698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7.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查看当前系统的版本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_Toc946581698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_Toc1994799438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8.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目录和文件管理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_Toc1994799438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_Toc1202177387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9.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管理用户和组 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_Toc1202177387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_Toc1424349315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10.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tar备份与恢复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_Toc1424349315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_Toc238462652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11.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cron计划任务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_Toc238462652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_Toc333294788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12.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教学环境介绍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_Toc333294788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_Toc932566323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13.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权限和归属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_Toc932566323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_Toc840686043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14.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附加权限(特殊权限)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_Toc840686043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_Toc790416870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15.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软件包管理  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_Toc790416870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_Toc1328231143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16.</w:t>
      </w:r>
      <w:r>
        <w:rPr>
          <w:rFonts w:hint="eastAsia" w:asciiTheme="minorHAnsi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Yum配置及使用,自动解决依赖关系安装软件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_Toc1328231143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_Toc753516719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17.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分区规划及使用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_Toc753516719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_Toc97293618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18.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LVM逻辑卷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_Toc97293618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_Toc1078072162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19.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逻辑卷的扩展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_Toc1078072162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_Toc1256698981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20.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查找文件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_Toc1256698981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_Toc248938914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find扩展使用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_Toc248938914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_Toc1048077667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22.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grep用法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_Toc1048077667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_Toc620433747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23.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NTP时间同步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_Toc620433747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_Toc1510214846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24.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准备交换空间(虚拟内存)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_Toc1510214846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_Toc1943471299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25.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补充内容:触发挂载(autofs)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_Toc1943471299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_Toc1411127278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 xml:space="preserve">第二部分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云计算应用管理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_Toc1411127278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_Toc1191082889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系统安全保护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_Toc1191082889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_Toc2057303220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alias别名设置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_Toc2057303220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_Toc944703374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3.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虚拟机server0:搭建Web服务器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_Toc944703374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_Toc514044966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4.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虚拟机server0:搭建FTP服务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_Toc514044966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_Toc155410825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5.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防火墙策略管理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_Toc155410825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_Toc49433602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6.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iSCSI网络磁盘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_Toc49433602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_Toc1048445954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7.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数据库服务基础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_Toc1048445954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_Toc1114892227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8.NFS共享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_Toc1114892227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_Toc1702511771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9.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HTTP服务基础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_Toc1702511771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_Toc30961730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10.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虚拟Web主机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_Toc30961730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_Toc522336395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部署动态网站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_Toc522336395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_Toc501609822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12.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安全Web服务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_Toc501609822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_Toc2025761168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13.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补充:Samba共享服务(Windows与Linux跨平台的共享)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_Toc2025761168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_Toc1724513782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14.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设置网络参数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_Toc1724513782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_Toc1925959137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15.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聚合连接(链路聚合  网卡绑定)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_Toc1925959137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_Toc116740173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16.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基础邮件服务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_Toc116740173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_Toc2057808571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17.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parted分区工具,进行GPT分区模式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_Toc2057808571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_Toc711041812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第三部分 系统&amp;服务管理进阶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_Toc711041812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_Toc957426216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构建新的教学环境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_Toc957426216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_Toc700741793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目录结构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_Toc700741793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_Toc2039272955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3.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制作快捷方式    制作连接(链接)文件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_Toc2039272955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_Toc1710942936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4.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zip归档工具,跨平台的压缩格式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_Toc1710942936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_Toc798035411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5.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自定义Yum源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_Toc798035411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_Toc969861469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6.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vim编辑技巧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_Toc969861469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_Toc820158269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7.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源码编译安装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_Toc820158269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_Toc1046974325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8.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手动图形安装虚拟机名为nsd01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_Toc1046974325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_Toc2017939136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9.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虚拟机nsd01进行配置 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_Toc2017939136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_Toc1440592016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10.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安装虚拟化服务器平台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_Toc1440592016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_Toc409705523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通过命令管理虚拟机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_Toc409705523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_Toc1813926788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12.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一台KVM虚拟机的组成 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_Toc1813926788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_Toc704235646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13.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在命令行手动制作一台虚拟机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_Toc704235646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_Toc1600788412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14.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在命令行手动创建虚拟机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_Toc1600788412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_Toc1723746360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15.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三合一:导出 修改 导入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_Toc1723746360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_Toc1648939021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16.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DNS服务器的功能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_Toc1648939021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_Toc2114833379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17.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构建基本DNS服务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_Toc2114833379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_Toc1879157185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18.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多域名的DNS服务器,负责解析qq.com域名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_Toc1879157185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_Toc1698372623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19.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特殊解析记录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_Toc1698372623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_Toc1015795685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20.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DNS子域授权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_Toc1015795685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_Toc846565764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缓存DNS,缓存解析结果,加快解析过程 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_Toc846565764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_Toc1253400747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22.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Split分离解析(视图解析)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_Toc1253400747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_Toc1046757415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23.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RAID磁盘阵列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_Toc1046757415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_Toc1368902160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24.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进程管理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_Toc1368902160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_Toc1755010569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25.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日志管理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_Toc1755010569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_Toc925034936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26.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 xml:space="preserve">用户登录分析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_Toc925034936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_Toc945932294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27.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日志消息的优先级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_Toc945932294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_Toc1533486058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28.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systemctl控制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_Toc1533486058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_Toc1041775109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29.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DNS分离解析与Web结合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_Toc1041775109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_Toc856257217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30.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部署DHCP服务器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_Toc856257217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_Toc97044222 </w:instrTex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31.</w:t>
      </w:r>
      <w:r>
        <w:rPr>
          <w:rFonts w:hint="eastAsia" w:ascii="DejaVu Sans" w:hAnsiTheme="minorHAnsi" w:eastAsiaTheme="minorEastAsia" w:cstheme="minorBidi"/>
          <w:bCs/>
          <w:kern w:val="2"/>
          <w:szCs w:val="21"/>
          <w:highlight w:val="yellow"/>
          <w:lang w:val="en-US" w:eastAsia="zh-CN" w:bidi="ar-SA"/>
        </w:rPr>
        <w:t>网络装机概述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_Toc97044222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Theme="minorHAnsi" w:hAnsiTheme="minorHAnsi" w:eastAsiaTheme="minorEastAsia" w:cstheme="minorBidi"/>
          <w:bCs/>
          <w:kern w:val="2"/>
          <w:szCs w:val="72"/>
          <w:lang w:eastAsia="zh-CN" w:bidi="ar-SA"/>
        </w:rPr>
        <w:sectPr>
          <w:pgSz w:w="11906" w:h="16838"/>
          <w:pgMar w:top="720" w:right="720" w:bottom="720" w:left="72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  <w:sz w:val="52"/>
          <w:szCs w:val="72"/>
        </w:rPr>
        <w:t>云 计 算 基 础 篇</w:t>
      </w:r>
    </w:p>
    <w:p>
      <w:pPr>
        <w:rPr>
          <w:rFonts w:hint="eastAsia"/>
        </w:rPr>
      </w:pPr>
      <w:r>
        <w:rPr>
          <w:rFonts w:hint="default"/>
          <w:b/>
          <w:bCs/>
        </w:rPr>
        <w:t>内容概述</w:t>
      </w:r>
      <w:r>
        <w:rPr>
          <w:rFonts w:hint="default"/>
        </w:rPr>
        <w:t>:</w:t>
      </w:r>
      <w:r>
        <w:rPr>
          <w:rFonts w:hint="eastAsia"/>
        </w:rPr>
        <w:t>云计算系统管理、 云计算应用管理、系统&amp;服务管理进阶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bCs w:val="0"/>
          <w:i w:val="0"/>
          <w:iCs w:val="0"/>
          <w:sz w:val="40"/>
          <w:szCs w:val="22"/>
          <w:lang w:eastAsia="zh-CN"/>
        </w:rPr>
      </w:pPr>
      <w:bookmarkStart w:id="0" w:name="_Toc245591253"/>
      <w:bookmarkStart w:id="1" w:name="_Toc103732346"/>
      <w:bookmarkStart w:id="2" w:name="_Toc260388143"/>
      <w:bookmarkStart w:id="3" w:name="_Toc1364355531"/>
      <w:r>
        <w:rPr>
          <w:rFonts w:hint="default"/>
          <w:b/>
          <w:bCs w:val="0"/>
          <w:i w:val="0"/>
          <w:iCs w:val="0"/>
          <w:sz w:val="40"/>
          <w:szCs w:val="22"/>
          <w:lang w:eastAsia="zh-CN"/>
        </w:rPr>
        <w:t xml:space="preserve">第一部分 </w:t>
      </w:r>
      <w:r>
        <w:rPr>
          <w:rFonts w:hint="eastAsia"/>
          <w:b/>
          <w:bCs w:val="0"/>
          <w:i w:val="0"/>
          <w:iCs w:val="0"/>
          <w:sz w:val="40"/>
          <w:szCs w:val="22"/>
          <w:lang w:eastAsia="zh-CN"/>
        </w:rPr>
        <w:t>云计算系统管理</w:t>
      </w:r>
      <w:bookmarkEnd w:id="0"/>
      <w:bookmarkEnd w:id="1"/>
      <w:bookmarkEnd w:id="2"/>
      <w:bookmarkEnd w:id="3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4" w:name="_Toc1252213876"/>
      <w:bookmarkStart w:id="5" w:name="_Toc10170707"/>
      <w:bookmarkStart w:id="6" w:name="_Toc25604877"/>
      <w:bookmarkStart w:id="7" w:name="_Toc668841354"/>
      <w:r>
        <w:rPr>
          <w:rStyle w:val="19"/>
          <w:rFonts w:hint="default"/>
          <w:b w:val="0"/>
          <w:bCs/>
          <w:sz w:val="21"/>
          <w:szCs w:val="21"/>
          <w:highlight w:val="yellow"/>
          <w:shd w:val="clear" w:fill="FFFF00"/>
        </w:rPr>
        <w:t>1.</w:t>
      </w:r>
      <w:r>
        <w:rPr>
          <w:rStyle w:val="19"/>
          <w:rFonts w:hint="eastAsia"/>
          <w:b w:val="0"/>
          <w:bCs/>
          <w:sz w:val="21"/>
          <w:szCs w:val="21"/>
          <w:highlight w:val="yellow"/>
          <w:shd w:val="clear" w:fill="FFFF00"/>
        </w:rPr>
        <w:t>Linux系统简介</w:t>
      </w:r>
      <w:bookmarkEnd w:id="4"/>
      <w:bookmarkEnd w:id="5"/>
      <w:bookmarkEnd w:id="6"/>
      <w:bookmarkEnd w:id="7"/>
      <w:r>
        <w:rPr>
          <w:rFonts w:hint="eastAsia"/>
        </w:rPr>
        <w:t xml:space="preserve">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Linux是一种操作系统!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Unix/Linux发展史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UNIX诞生,1970-1-1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Linux的诞生</w:t>
      </w:r>
      <w:r>
        <w:rPr>
          <w:rFonts w:hint="default"/>
        </w:rPr>
        <w:t>:</w:t>
      </w:r>
      <w:r>
        <w:rPr>
          <w:rFonts w:hint="eastAsia"/>
        </w:rPr>
        <w:t>Linux之父,Linus Torwalds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1991年10月,发布0.02版(第一个公开版)内核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1994年03月,发布1.0版内核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内核版本号:主版本.次版本.修订号  4.10.123</w:t>
      </w:r>
      <w:r>
        <w:rPr>
          <w:rFonts w:hint="default"/>
        </w:rPr>
        <w:t xml:space="preserve"> </w:t>
      </w:r>
      <w:r>
        <w:rPr>
          <w:rFonts w:hint="eastAsia"/>
        </w:rPr>
        <w:t>用户------&gt;内核------&gt;硬件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8" w:name="_Toc328008672"/>
      <w:bookmarkStart w:id="9" w:name="_Toc936373264"/>
      <w:bookmarkStart w:id="10" w:name="_Toc1217313834"/>
      <w:bookmarkStart w:id="11" w:name="_Toc534400988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2.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Linux版本及应用</w:t>
      </w:r>
    </w:p>
    <w:bookmarkEnd w:id="8"/>
    <w:bookmarkEnd w:id="9"/>
    <w:bookmarkEnd w:id="10"/>
    <w:bookmarkEnd w:id="1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发行版的名称/版本由发行方决定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Red Hat Enterprise Linux 5/6/7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Suse Linux Enterprise 12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Debian Linux 7.8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Ubuntu Linux 14.10/15.04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12" w:name="_Toc959481401"/>
      <w:bookmarkStart w:id="13" w:name="_Toc1244736499"/>
      <w:bookmarkStart w:id="14" w:name="_Toc981600154"/>
      <w:bookmarkStart w:id="15" w:name="_Toc1988332477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3.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Linux磁盘表示</w:t>
      </w:r>
    </w:p>
    <w:bookmarkEnd w:id="12"/>
    <w:bookmarkEnd w:id="13"/>
    <w:bookmarkEnd w:id="14"/>
    <w:bookmarkEnd w:id="1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hd,表示IDE设备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sd,表示SCSI设备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/dev/sda :表示SCSI设备,第一块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/dev/sdb :表示SCSI设备,第二块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/dev/sdc :表示SCSI设备,第三块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/dev/hdd :表示IDE设备,第四块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Linux系统中第三块SCSI硬盘如何表示?     /dev/sdc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16" w:name="_Toc1653078169"/>
      <w:bookmarkStart w:id="17" w:name="_Toc1162701526"/>
      <w:bookmarkStart w:id="18" w:name="_Toc129712920"/>
      <w:bookmarkStart w:id="19" w:name="_Toc393473449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4.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列出CPU处理器信息</w:t>
      </w:r>
    </w:p>
    <w:bookmarkEnd w:id="16"/>
    <w:bookmarkEnd w:id="17"/>
    <w:bookmarkEnd w:id="18"/>
    <w:bookmarkEnd w:id="1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[student@room9pc01 ~]$ lscpu </w:t>
      </w:r>
      <w:r>
        <w:rPr>
          <w:rFonts w:hint="default"/>
        </w:rPr>
        <w:t xml:space="preserve">  #查看CPU的信息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CPU(s):                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型号名称：        Intel(R) Core(TM) i5-4430S CPU @ 2.70GHz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20" w:name="_Toc1921354068"/>
      <w:bookmarkStart w:id="21" w:name="_Toc81819454"/>
      <w:bookmarkStart w:id="22" w:name="_Toc1129999423"/>
      <w:bookmarkStart w:id="23" w:name="_Toc1849394091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5.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检查内存大小</w:t>
      </w:r>
      <w:r>
        <w:rPr>
          <w:rStyle w:val="19"/>
          <w:rFonts w:hint="eastAsia"/>
          <w:b w:val="0"/>
          <w:bCs/>
          <w:sz w:val="21"/>
          <w:szCs w:val="21"/>
          <w:highlight w:val="yellow"/>
          <w:shd w:val="clear" w:fill="FFFF00"/>
        </w:rPr>
        <w:t>、空闲情况</w:t>
      </w:r>
    </w:p>
    <w:bookmarkEnd w:id="20"/>
    <w:bookmarkEnd w:id="21"/>
    <w:bookmarkEnd w:id="22"/>
    <w:bookmarkEnd w:id="2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cat  /proc/meminfo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MemTotal:       16330736 kB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24" w:name="_Toc686852981"/>
      <w:bookmarkStart w:id="25" w:name="_Toc511295971"/>
      <w:bookmarkStart w:id="26" w:name="_Toc1554927816"/>
      <w:bookmarkStart w:id="27" w:name="_Toc1837445826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6.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列出当前系统的主机名称</w:t>
      </w:r>
    </w:p>
    <w:bookmarkEnd w:id="24"/>
    <w:bookmarkEnd w:id="25"/>
    <w:bookmarkEnd w:id="26"/>
    <w:bookmarkEnd w:id="2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桌面]# hostname</w:t>
      </w:r>
      <w:r>
        <w:rPr>
          <w:rFonts w:hint="default"/>
        </w:rPr>
        <w:t xml:space="preserve">   #查看主机名称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桌面]# hostname  A.tedu.cn   #临时设置主机名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桌面]# exit    #关闭当前的终端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root@A ~]# ifconfig</w:t>
      </w:r>
      <w:r>
        <w:rPr>
          <w:rFonts w:hint="default"/>
        </w:rPr>
        <w:t xml:space="preserve"> eth0</w:t>
      </w:r>
      <w:r>
        <w:rPr>
          <w:rFonts w:hint="eastAsia"/>
        </w:rPr>
        <w:t xml:space="preserve">    #查看网卡IP地址信息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[root@A ~]# ifconfig eth0 192.168.1.1  #临时设置IP地址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28" w:name="_Toc886466506"/>
      <w:bookmarkStart w:id="29" w:name="_Toc16408659"/>
      <w:bookmarkStart w:id="30" w:name="_Toc51034376"/>
      <w:bookmarkStart w:id="31" w:name="_Toc946581698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7.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查看当前系统的版本</w:t>
      </w:r>
    </w:p>
    <w:bookmarkEnd w:id="28"/>
    <w:bookmarkEnd w:id="29"/>
    <w:bookmarkEnd w:id="30"/>
    <w:bookmarkEnd w:id="3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[root@localhost ~]# cat  /etc/redhat-release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CentOS Linux release 7.5.1804 (Core)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32" w:name="_Toc1994799438"/>
      <w:bookmarkStart w:id="33" w:name="_Toc1301585347"/>
      <w:bookmarkStart w:id="34" w:name="_Toc822537687"/>
      <w:bookmarkStart w:id="35" w:name="_Toc1939210203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8.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目录和文件管理</w:t>
      </w:r>
    </w:p>
    <w:bookmarkEnd w:id="32"/>
    <w:bookmarkEnd w:id="33"/>
    <w:bookmarkEnd w:id="34"/>
    <w:bookmarkEnd w:id="3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使用pwd、cd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pwd — Print Working Directory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用途:查看当前工作目录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cd — Change Directory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格式:cd  [目标文件夹位置]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 表示当前目录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 表示父目录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~:家目录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~user表示用户user的家目录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/root:管理员的家目录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/home:存放所有普通用户的家目录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ls — List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格式:ls [选项]... [目录或文件名]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-l:以长格式显示,显示详细信息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-A:包括名称以 . 开头的隐藏文档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-d:显示目录本身(而不是内容)的属性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-h:提供易读的容量单位(K、M等)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ls -lh /etc/passwd  #显示文件的详细属性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[root@1906 ~]# ls -l /boot/     #显示目录内容详细属性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-ld /        #显示目录本身的详细属性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-A /root  #显示目录的所有内容,包括隐藏数据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000FF"/>
        </w:rPr>
        <w:t>使用通配符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*:任意多个任意字符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?:单个字符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/dev/tty*  #显示tty开头的数据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/etc/*tab    #以tab作为结尾的数据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/etc/*.conf  #以.conf作为结尾的数据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/dev/tty?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/etc/??tab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[a-z]:多个字符或连续范围中的一个,若无则忽略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{a,min,xy}:多组不同的字符串,全匹配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/dev/tty[3-8]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/dev/tty{1,21,60}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/dev/tty{1,3,5,7,9}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别名的定义:简化复杂的命令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查看已设置的别名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alias [别名名称]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定义新的别名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alias 别名名称= '实际执行的命令行'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取消已设置的别名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unalias [别名名称]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[root@1906 /]# hostname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1906.tedu.cn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alias hn='hostname'   #定义别名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alias   #显示当前系统有效别名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hn      #运行hn执行成功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unalias hn   #删除别名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mkdir — Make Directory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格式:mkdir [-p] [/路径/]目录名...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mkdir -p /vod/movie/cartoon</w:t>
      </w:r>
      <w:r>
        <w:rPr>
          <w:rFonts w:hint="default"/>
        </w:rPr>
        <w:t xml:space="preserve">    </w:t>
      </w:r>
      <w:r>
        <w:rPr>
          <w:rFonts w:hint="eastAsia"/>
        </w:rPr>
        <w:t>#-p表示连父目录一起创建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ls -R /opt/aa    #-R表示递归显示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查找文本内容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根据字符串模式提取文本行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grep [选项] '匹配模式' 文本文件...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-v,取反匹配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-i,忽略大小写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grep -v root /etc/passwd  #取反查找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grep -i ROOT /etc/passwd  #忽略大小写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^word 以字符串word开头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word$ 以字符串word结尾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grep ^root  /etc/passwd  #以root开头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grep bash$  /etc/passwd  #以bash结尾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rm 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rm — Remove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格式:rm [选项]... 文件或目录...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-r、-f:递归删除(含目录)、强制删除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rm -rf /opt/1.txt    #强制删除所有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mv 移动/改名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mv — Move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格式:mv [选项]... 原文件...   目标路径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mv /opt/a.txt  /opt/nsd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重命名:路径不变的移动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mv /opt/nsd/  /opt/haha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cp 复制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cp — Copy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格式:cp [选项]... 原文件...    目标路径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-r:递归,复制目录时必须有此选项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/etc:存放系统配置文件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/opt:用户可选择目录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cp /etc/passwd 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cp -r /home 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复制可以支持多个参数:永远把最后一个参数作为目标,其他的所有参数都作为源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cp  -r    /boot/    /etc/shadow     /etc/resolv.conf   /etc/hosts  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复制经常与点连用:   . 表示当前路径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network-scripts]#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复制出现重名:在本次操作临时取消别名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\cp -r /boot/  /opt/  #本次操作临时取消别名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复制:可以重新命名,目标路径下数据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/]# cp /etc/passwd  /opt/pa.txt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以下两次复制有何不同?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rm -rf /opt/*            #删除/opt目录下所有内容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cp -r /home/  /opt/test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#将/home目录复制到/opt目录下重命名为test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cp -r /home/  /opt/test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#将/home目录复制到/opt/test目录下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重定向输出操作:将前面的命令的输出,写入到文本文件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&gt;:覆盖重定向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&gt;&gt;:追加重定向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管道操作  |  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000FF"/>
        </w:rPr>
        <w:t xml:space="preserve">      将前面命令的输出,交由后面命令处理,作为后面命令的参数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显示/etc/passwd的8至12行内容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head -12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yellow"/>
        </w:rPr>
      </w:pPr>
      <w:r>
        <w:rPr>
          <w:rFonts w:hint="eastAsia"/>
        </w:rPr>
        <w:t>[root@1906 ~]# head -12 /etc/passwd | tail -5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36" w:name="_Toc188057225"/>
      <w:bookmarkStart w:id="37" w:name="_Toc479873349"/>
      <w:bookmarkStart w:id="38" w:name="_Toc1230161675"/>
      <w:bookmarkStart w:id="39" w:name="_Toc1202177387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9.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 xml:space="preserve">管理用户和组  </w:t>
      </w:r>
      <w:bookmarkEnd w:id="36"/>
      <w:bookmarkEnd w:id="37"/>
      <w:bookmarkEnd w:id="38"/>
      <w:bookmarkEnd w:id="39"/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用户帐号:  1.登录系统    2.确认身份,实现权限控制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组:方便管理用户</w:t>
      </w:r>
      <w:r>
        <w:rPr>
          <w:rFonts w:hint="default"/>
        </w:rPr>
        <w:t xml:space="preserve">    </w:t>
      </w:r>
      <w:r>
        <w:rPr>
          <w:rFonts w:hint="eastAsia"/>
        </w:rPr>
        <w:t>唯一标识:  UID   GID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组分类: 基本组(私有组)     附加组(从属组)</w:t>
      </w:r>
      <w:r>
        <w:rPr>
          <w:rFonts w:hint="default"/>
        </w:rPr>
        <w:t xml:space="preserve">    </w:t>
      </w:r>
      <w:r>
        <w:rPr>
          <w:rFonts w:hint="eastAsia"/>
          <w:color w:val="FF0000"/>
        </w:rPr>
        <w:t>一个用户至少属于一个组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000FF"/>
        </w:rPr>
      </w:pPr>
      <w:r>
        <w:rPr>
          <w:rFonts w:hint="eastAsia"/>
          <w:color w:val="0000FF"/>
        </w:rPr>
        <w:t>添加用户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用户基本信息存放在 /etc/passwd文件(系统级配置文件)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head -1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用户名:密码占位符:UID:基本组GID:描述信息:家目录:解释器程序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使用 useradd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useradd [选项]... 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-u 用户id、-d 家目录路径、-s 登录解释器、-G 附加组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-u 1500 nsd01   #创建用户指定UID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nsd02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nsd02         #查询nsd02用户基本的信息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ls /home/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useradd -d /opt/abc  nsd05    #创建用户指定家目录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用户名:密码占位符:UID:基本组GID:描述信息:家目录:解释器程序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-s:指定解释器程序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/sbin/nologin:禁止用户登录系统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 -s /sbin/nologin  nsd13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-G:指定附加组(从属组)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groupadd tedu   #创建组tedu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nsd15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nsd15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-G tedu nsd16  #创建用户指定附加组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nsd16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7030A0"/>
        </w:rPr>
      </w:pPr>
      <w:r>
        <w:rPr>
          <w:rFonts w:hint="eastAsia"/>
          <w:color w:val="7030A0"/>
        </w:rPr>
        <w:t>设置登录密码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复杂密码:   3/4原则  字母  数字  大小写  特殊符号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passwd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nsd17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passwd nsd17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更改用户 nsd17 的密码 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新的 密码：                  #输入新的密码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重新输入新的 密码：     #重新输入新的密码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passwd：所有的身份验证令牌已经成功更新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[root@1906 ~]# su - nsd17   #命令行临时切换身份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[nsd17@1906 ~]$ passwd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更改用户 nsd17 的密码 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为 nsd17 更改 STRESS 密码。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（当前）UNIX 密码：              #输入旧的密码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新的 密码：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重新输入新的 密码：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[nsd17@1906 ~]$ exit   #回到root用户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非交互式设置密码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[root@1906 ~]# echo 123 | passwd --stdin nsd17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用户密码信息存放在 /etc/shadow 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grep nsd17 /etc/shadow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nsd17:$6$UJ1UmCDO$uxsebJRVxjfOTUngX3nfI21mYCrEYiiPZs6Q4FD5Op7kzEtF7f8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u49XSm8AVGqm6X4Ny/pULXIKngkDIo7pSS1:18079:0:99999:7:::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用户名:密码加密字符串:上一次修改密码的时间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上一次修改密码的时间:1970-1-1~2019-7-2  经历的天数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修改用户属性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usermod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usermod [选项]... 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-u 用户id、-d 家目录路径、-s 登录解释器</w:t>
      </w:r>
      <w:r>
        <w:rPr>
          <w:rFonts w:hint="default"/>
        </w:rPr>
        <w:t xml:space="preserve">    </w:t>
      </w:r>
      <w:r>
        <w:rPr>
          <w:rFonts w:hint="eastAsia"/>
        </w:rPr>
        <w:t>-G 附加组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nsd19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grep nsd19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usermod -u 2500  -G tedu   -s /sbin/nologin          -d   /mnt/abc   nsd19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grep nsd19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nsd19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删除用户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userdel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userdel [-r] 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-r:连同家目录一并删除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userdel 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userdel -r nsd02</w:t>
      </w:r>
      <w:r>
        <w:rPr>
          <w:rFonts w:hint="default"/>
        </w:rPr>
        <w:t xml:space="preserve">   #连同家目录一同删除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rPr>
          <w:rFonts w:hint="eastAsia"/>
          <w:highlight w:val="yellow"/>
        </w:rPr>
      </w:pPr>
      <w:r>
        <w:rPr>
          <w:rFonts w:hint="eastAsia"/>
          <w:highlight w:val="yellow"/>
        </w:rPr>
        <w:t>管理组账号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添加组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组基本信息存放在 /etc/group文件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groupadd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groupadd [-g 组ID] 组名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groupadd tarena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grep tarena /etc/group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tarena:x:2010: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组名:组的密码占位符:组GID:组成员列表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管理组成员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gpasswd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gpasswd -a  用户名   组名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gpasswd -d  用户名   组名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[root@1906 ~]# gpasswd -a natasha tarena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grep tarena /etc/group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gpasswd -d dc tarena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grep tarena /etc/group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删除组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groupdel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groupdel 组名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案例1:配置用户和组账号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新建用户 alex,其用户ID为3456,密码是flectrag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-u 3456 alex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echo flectrag  |  passwd --stdin alex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一个名为 adminuser 的组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groupadd adminuser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为 natasha 的用户其属于adminuser组,这个组是该用户的从属组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gpasswd -a natasha adminuser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natasha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为 harry 的用户,其属于adminuser组,这个组是该用户的从属组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gpasswd -a harry adminuser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id harry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为 sarah的用户,其在系统中没有可交互的Shell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useradd -s /sbin/nologin sarah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natasha 、harry、sarah 的密码都要设置为 flectrag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40" w:name="_Toc1645844859"/>
      <w:bookmarkStart w:id="41" w:name="_Toc954451006"/>
      <w:bookmarkStart w:id="42" w:name="_Toc850373284"/>
      <w:bookmarkStart w:id="43" w:name="_Toc1424349315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10.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tar备份与恢复</w:t>
      </w:r>
    </w:p>
    <w:bookmarkEnd w:id="40"/>
    <w:bookmarkEnd w:id="41"/>
    <w:bookmarkEnd w:id="42"/>
    <w:bookmarkEnd w:id="4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1.整合分散的数据   2.减小空间占用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归档和压缩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归档的含义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将许多零散的文件整理为一个文件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文件总的大小基本不变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压缩的含义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按某种算法减小文件所占用空间的大小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恢复时按对应的逆向算法解压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常见的压缩格式及命令工具: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.gz ---&gt; gzip</w:t>
      </w:r>
      <w:r>
        <w:rPr>
          <w:rFonts w:hint="default"/>
        </w:rPr>
        <w:t xml:space="preserve">    </w:t>
      </w:r>
      <w:r>
        <w:rPr>
          <w:rFonts w:hint="eastAsia"/>
        </w:rPr>
        <w:t>.bz2 ---&gt; bzip2</w:t>
      </w:r>
      <w:r>
        <w:rPr>
          <w:rFonts w:hint="default"/>
        </w:rPr>
        <w:t xml:space="preserve">    </w:t>
      </w:r>
      <w:r>
        <w:rPr>
          <w:rFonts w:hint="eastAsia"/>
        </w:rPr>
        <w:t>.xz ---&gt; xz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tar 集成备份工具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-c:创建归档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-x:释放归档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-f:指定归档文件名称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-z、-j、-J:调用 .gz、.bz2、.xz格式的工具进行处理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-t:显示归档中的文件清单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-C(大写):指定释放路径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制作tar包格式: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tar  选项     /路径/压缩包的名字      /路径/被压缩的源数据 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tar -zcf  /opt/file.tar.gz    /home/   /etc/passwd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]# tar -jcf  /opt/abc.tar.bz2     /home/ 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]# tar -Jcf  /opt/nsd.tar.xz      /home/ 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解包格式:   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tar  选项     /路径/压缩包的名字       释放的路径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]# tar -xf /opt/file.tar.gz   -C  /mnt/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案例2:创建一个备份包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使用 tar 工具完成以下备份任务: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创建一个名为 /root/backup.tar.bz2 的归档文件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44" w:name="_Toc238462652"/>
      <w:bookmarkStart w:id="45" w:name="_Toc465915898"/>
      <w:bookmarkStart w:id="46" w:name="_Toc844174495"/>
      <w:bookmarkStart w:id="47" w:name="_Toc400806589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11.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cron计划任务</w:t>
      </w:r>
    </w:p>
    <w:bookmarkEnd w:id="44"/>
    <w:bookmarkEnd w:id="45"/>
    <w:bookmarkEnd w:id="46"/>
    <w:bookmarkEnd w:id="4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cron任务概述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用途:按照设置的时间间隔为用户反复执行某一项固定的系统任务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软件包:cronie、crontabs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系统服务:crond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日志文件:/var/log/cron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管理计划任务策略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crontab 命令</w:t>
      </w:r>
      <w:r>
        <w:rPr>
          <w:rFonts w:hint="default"/>
        </w:rPr>
        <w:t>(不能自动创建目录,需要事先手动创建目录)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编辑:crontab -e [-u 用户名]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查看:crontab -l [-u 用户名]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清除:crontab -r [-u 用户名]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如何编写任务记录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配置格式可参考 /etc/crontab 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分    时    日    月   周     任务命令行(绝对路径)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*      *    *    *     *      #每分钟都执行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30  23   *     *    *      #每天晚上11:30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30  23   *     *    5      #每周的周五晚上11:30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30  23   *     *    1,3,5      #每周的周五,周一,周三 晚上11:30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30  23   *     *    1-5         #每周的周一至周五 晚上11:30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1    */2   *   *      *          #每两个小时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分   时    日   月      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1    8     1     *       2           #每周的周二或每月的一号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*:匹配范围内任意时间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,:分隔多个不连续的时间点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-:指定连续时间范围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/n:指定时间频率,每n 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利用root用户,每分钟记录当前系统时间,写入到/opt/time.txt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date    #显示系统时间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date &gt;&gt; /opt/time.txt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cat /opt/time.txt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[root@1906 ~]# crontab -e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*  *  *  *  *    date &gt;&gt; /opt/time.txt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[root@1906 ~]# crontab -l -u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*  *  *  *  *    date &gt;&gt; /opt/time.txt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48" w:name="_Toc1839811905"/>
      <w:bookmarkStart w:id="49" w:name="_Toc333294788"/>
      <w:bookmarkStart w:id="50" w:name="_Toc130323914"/>
      <w:bookmarkStart w:id="51" w:name="_Toc1841182531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12.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教学环境介绍</w:t>
      </w:r>
    </w:p>
    <w:bookmarkEnd w:id="48"/>
    <w:bookmarkEnd w:id="49"/>
    <w:bookmarkEnd w:id="50"/>
    <w:bookmarkEnd w:id="5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每个学员机上有三台预先配置好的虚拟机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server —— 作为练习用服务器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desktop —— 作为练习用客户机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classroom —— 提供网关/DNS/软件素材等资源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优先虚拟机classroom开机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真机上使用rht-vmctl辅助工具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rht-vmctl reset classroom  //先重置资源服务器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rht-vmctl reset 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rht-vmctl reset desktop    //再重置答题虚拟机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52" w:name="_Toc1523589817"/>
      <w:bookmarkStart w:id="53" w:name="_Toc932566323"/>
      <w:bookmarkStart w:id="54" w:name="_Toc1299641492"/>
      <w:bookmarkStart w:id="55" w:name="_Toc1415021198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13.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权限和归属</w:t>
      </w:r>
    </w:p>
    <w:bookmarkEnd w:id="52"/>
    <w:bookmarkEnd w:id="53"/>
    <w:bookmarkEnd w:id="54"/>
    <w:bookmarkEnd w:id="5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基本权限的类别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访问方式(权限)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读取:允许查看内容-read   r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写入:允许修改内容-write    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可执行:允许运行和切换-execute  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对文本文件: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r: cat  less  head  tail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w: vim  &gt;  &gt;&gt;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x: Shell脚本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权限适用对象(归属)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所有者:拥有此文件/目录的用户-user  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所属组:拥有此文件/目录的组-group  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其他用户:除所有者、所属组以外的用户-other  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lisi   lisi组     a.txt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ls -l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ls -ld 文件或目录...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以 d 开头为目录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以 - 开头为文本文件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以 l 开头为快捷方式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• 使用 chmod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chmod [-R] 归属关系+-=权限类别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[-R]:递归设置权限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g+w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ugo=rwx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u=rwx,g=rx,o=rx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mkdir -p /opt/aa/bb/cc</w:t>
      </w:r>
      <w:r>
        <w:rPr>
          <w:rFonts w:hint="default"/>
        </w:rPr>
        <w:t xml:space="preserve">  #递归创建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-R o=--- /opt/aa  #递归设置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Linux判定一个用户拥有的权限         匹配及停止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1.判断用户的身份                       所有者&gt;所属组&gt;其他人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2.查看相应权限位的权限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1.严老师可以进入              1.所有人不可以进入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2.所有人不可以进入           2. 严老师可以进入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Permission denied :权限不足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目录的r权限:能够 ls 浏览此目录内容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目录的w权限:能够执行rm/mv/cp/mkdir/touch更改目录内容的操作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目录的x权限:能够 cd 切换到此目录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以root用户新建/nsddir目录，在此目录下新建readme.txt文件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并进一步完成下列操作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1）使用户lisi能够在此目录下创建子目录     su  -  lisi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chmod o+w  /nsddir/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2）使用户lisi不能够在此目录下创建子目录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chmod o-w  /nsddir/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3）使用户lisi能够修改readme.txt文件内容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chmod o+w  /nsddir/readme.txt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4）调整此目录的权限，使所有用户都不能cd进入此目录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chmod u-x,g-x,o-x  /nsddir/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　　　-R：递归设置权限，目录下及目录下所有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  <w:highlight w:val="none"/>
        </w:rPr>
      </w:pPr>
      <w:r>
        <w:rPr>
          <w:rFonts w:hint="eastAsia"/>
          <w:color w:val="0707C9"/>
          <w:highlight w:val="none"/>
        </w:rPr>
        <w:t>设置文档归属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chown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chown [-R] 属主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chown [-R] :属组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chown [-R] 属主:属组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mkdir /nsd03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groupadd tedu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chown lisi:tedu /nsd03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-ld /nsd03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利用root用户新建/nsd06目录，并进一步完成下列操作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1）将属主设为gelin01，属组设为tarena组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useradd gelin01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useradd gelin02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groupadd tarena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chown gelin01:tarena  /nsd06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2）使用户gelin01对此目录具有rwx权限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除属主与属组之外的人，对此目录无任何权限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chmod o=--- /nsd06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3）使用户gelin02能进入、查看此目录内容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gpasswd -a  gelin02  tarena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4）将gelin01加入tarena组, 将nsd06目录的权限设为rw-r-x---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再测试gelin01用户能否进入此目录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gpasswd -a  gelin01  tarena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chmod u=rw,g=rx /nsd06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设置权限,让lisi用户可以读取/etc/shadow文件内容,有几种办法?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  <w:highlight w:val="green"/>
        </w:rPr>
      </w:pPr>
      <w:r>
        <w:rPr>
          <w:rFonts w:hint="eastAsia"/>
          <w:highlight w:val="green"/>
        </w:rPr>
        <w:t xml:space="preserve">   </w:t>
      </w:r>
      <w:r>
        <w:rPr>
          <w:rFonts w:hint="eastAsia"/>
          <w:color w:val="FF0000"/>
          <w:highlight w:val="green"/>
        </w:rPr>
        <w:t xml:space="preserve">1.利用其他人:chmod  o+r  /etc/shadow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 xml:space="preserve">   2.利用所属组:chown  :lisi /etc/shadow</w:t>
      </w:r>
      <w:r>
        <w:rPr>
          <w:rFonts w:hint="default"/>
          <w:color w:val="FF0000"/>
          <w:highlight w:val="green"/>
        </w:rPr>
        <w:t xml:space="preserve">     </w:t>
      </w:r>
      <w:r>
        <w:rPr>
          <w:rFonts w:hint="eastAsia"/>
          <w:color w:val="FF0000"/>
          <w:highlight w:val="green"/>
        </w:rPr>
        <w:t>chmod  g+r  /etc/shadow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 xml:space="preserve">   3.利用所有者: chown  lisi  /etc/shadow</w:t>
      </w:r>
      <w:r>
        <w:rPr>
          <w:rFonts w:hint="default"/>
          <w:color w:val="FF0000"/>
          <w:highlight w:val="green"/>
        </w:rPr>
        <w:t xml:space="preserve">    </w:t>
      </w:r>
      <w:r>
        <w:rPr>
          <w:rFonts w:hint="eastAsia"/>
          <w:color w:val="FF0000"/>
          <w:highlight w:val="green"/>
        </w:rPr>
        <w:t>chmod  u+r  /etc/shadow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 xml:space="preserve">   4.利用ACL策略 setfacl  -m u:lisi:r  /etc/shadow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/>
          <w:b w:val="0"/>
          <w:bCs/>
          <w:sz w:val="21"/>
          <w:szCs w:val="21"/>
          <w:highlight w:val="yellow"/>
        </w:rPr>
      </w:pPr>
      <w:bookmarkStart w:id="56" w:name="_Toc753702833"/>
      <w:bookmarkStart w:id="57" w:name="_Toc840686043"/>
      <w:bookmarkStart w:id="58" w:name="_Toc497794214"/>
      <w:bookmarkStart w:id="59" w:name="_Toc1575418420"/>
      <w:r>
        <w:rPr>
          <w:rStyle w:val="19"/>
          <w:rFonts w:hint="default"/>
          <w:b w:val="0"/>
          <w:bCs/>
          <w:sz w:val="21"/>
          <w:szCs w:val="21"/>
          <w:highlight w:val="yellow"/>
        </w:rPr>
        <w:t>14.</w:t>
      </w:r>
      <w:r>
        <w:rPr>
          <w:rStyle w:val="19"/>
          <w:rFonts w:hint="eastAsia"/>
          <w:b w:val="0"/>
          <w:bCs/>
          <w:sz w:val="21"/>
          <w:szCs w:val="21"/>
          <w:highlight w:val="yellow"/>
        </w:rPr>
        <w:t>附加权限(特殊权限)</w:t>
      </w:r>
    </w:p>
    <w:bookmarkEnd w:id="56"/>
    <w:bookmarkEnd w:id="57"/>
    <w:bookmarkEnd w:id="58"/>
    <w:bookmarkEnd w:id="5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Set GID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附加在属组的 x 位上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属组的权限标识会变为 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适用于目录,Set GID可以使目录下新增的文档自动设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置与父目录相同的属组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自动继承父目录所属组身份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g+s /nsd08/   #设置Set GID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-ld /nsd08/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财务: caiwu组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/nsd09/20190703.txt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chown  :caiwu  /nsd09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 g+s  /nsd09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Set UID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附加在属主的 x 位上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属主的权限标识会变为 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适用于可执行文件,Set UID可以让使用者具有文件属主的身份及部分权限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cp /usr/bin/mkdir /usr/bin/hahadir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chmod u+s /usr/bin/hahadir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Sticky 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• 附加在其他人的 x 位上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其他人的权限标识会变为 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适用于开放 w 权限的目录,可以阻止用户滥用 w 写入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权限(禁止操作别人的文档)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chmod o+t /public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-ld /public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acl访问控制列表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acl策略的作用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文档归属的局限性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任何人只属于三种角色:属主、属组、其他人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无法实现更精细的控制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acl访问策略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能够对个别用户、个别组设置独立的权限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大多数挂载的EXT3/4、XFS文件系统默认已支持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setfacl -m u:lisi:rx /nsd11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getfacl /nsd11   #专用于查看ACL策略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使用 getfacl、setfacl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getfacl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setfacl [-R] -m u:用户名:权限类别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setfacl [-R] -m g:组名:权限类别 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setfacl [-R] -x u:用户名     文档...      #删除指定ACL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setfacl [-R] -b 文档...       #清除所有ACL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setfacl -m u:genlin01:rwx  /nsd14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setfacl -m u:genlin02:---  /nsd14  #设置无任何权限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getfacl /nsd14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setfacl -x u:genlin02 /nsd14   #删除指定ACL策略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getfacl /nsd14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setfacl -x u:genlin01 /nsd14  #删除指定ACL策略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getfacl /nsd14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setfacl -b  /nsd14         #清除所有的ACL策略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getfacl /nsd14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0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60" w:name="_Toc1848015899"/>
      <w:bookmarkStart w:id="61" w:name="_Toc2124925706"/>
      <w:bookmarkStart w:id="62" w:name="_Toc422778299"/>
      <w:bookmarkStart w:id="63" w:name="_Toc790416870"/>
      <w:r>
        <w:rPr>
          <w:rStyle w:val="19"/>
          <w:rFonts w:hint="default"/>
          <w:b w:val="0"/>
          <w:bCs/>
          <w:sz w:val="21"/>
          <w:szCs w:val="21"/>
          <w:highlight w:val="yellow"/>
          <w:shd w:val="clear" w:fill="FFFF00"/>
        </w:rPr>
        <w:t>15.</w:t>
      </w:r>
      <w:r>
        <w:rPr>
          <w:rStyle w:val="19"/>
          <w:rFonts w:hint="eastAsia"/>
          <w:b w:val="0"/>
          <w:bCs/>
          <w:sz w:val="21"/>
          <w:szCs w:val="21"/>
          <w:highlight w:val="yellow"/>
          <w:shd w:val="clear" w:fill="FFFF00"/>
        </w:rPr>
        <w:t>软件包管理</w:t>
      </w:r>
      <w:bookmarkEnd w:id="60"/>
      <w:bookmarkEnd w:id="61"/>
      <w:bookmarkEnd w:id="62"/>
      <w:bookmarkEnd w:id="6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下载软件包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使用wget下载工具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wget 软件包的URL网址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wget 软件包的URL网址  -O(大写) /目录路径/新文件名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真机的浏览器:  Ctrl + f 当前页面查找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http://classroom.example.com/content/rhel7.0/x86_64/dvd/Packages/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• RPM Package Manager,RPM包管理器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rpm -q 软件名...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rpm -ivh 软件名-版本信息.rpm...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rpm -e 软件名...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vsftpd    #查询软件是否安装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firefox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firefox-24.5.0-1.el7.x86_64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-e vsftpd    #卸载软件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rpm -ivh /root/vsftpd-3.0.2-9.el7.x86_64.rpm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rpm -ql vsftpd  #查询已安装的软件,安装了那些内容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rpm --import /root/RPM-GPG-KEY-redhat-release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-e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未安装软件包 vsftpd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rpm -i /root/vsftpd-3.0.2-9.el7.x86_64.rpm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</w:t>
      </w:r>
      <w:r>
        <w:rPr>
          <w:rFonts w:hint="default"/>
        </w:rPr>
        <w:t>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常见的提示: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rpm -ivh /root/bind-chroot-9.9.4-14.el7.x86_64.rpm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错误：依赖检测失败：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 = 32:9.9.4-14.el7 被 bind-chroot-32:9.9.4-14.el7.x86_64 需要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64" w:name="_Toc1328231143"/>
      <w:bookmarkStart w:id="65" w:name="_Toc927502487"/>
      <w:bookmarkStart w:id="66" w:name="_Toc1347996821"/>
      <w:bookmarkStart w:id="67" w:name="_Toc59357484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shd w:val="clear" w:fill="FFFF00"/>
        </w:rPr>
        <w:t>16.</w:t>
      </w:r>
      <w:r>
        <w:rPr>
          <w:rStyle w:val="19"/>
          <w:rFonts w:hint="eastAsia"/>
          <w:b w:val="0"/>
          <w:bCs/>
          <w:sz w:val="21"/>
          <w:szCs w:val="21"/>
          <w:highlight w:val="yellow"/>
          <w:shd w:val="clear" w:fill="FFFF00"/>
        </w:rPr>
        <w:t>Yum配置及使用,自动解决依赖关系安装软件</w:t>
      </w:r>
      <w:bookmarkEnd w:id="64"/>
      <w:bookmarkEnd w:id="65"/>
      <w:bookmarkEnd w:id="66"/>
      <w:bookmarkEnd w:id="67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shd w:val="clear" w:fill="FFFF00"/>
        </w:rPr>
        <w:t xml:space="preserve">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服务:自动解决依赖关系安装软件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服务端:  1.众多的软件包  2.仓库数据文件  3.构建Web服务或FTP服务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      光盘内容中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总结:构建Web服务或FTP服务,共享光盘所有内容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虚拟机classroom构建Web服务,共享光盘所有内容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客户端: 虚拟机server 书写一个配置文件,指定服务端位置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– /etc/yum.repos.d/*.repo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错误的文件会影响正确配置文件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rm -rf /etc/yum.repos.d/*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/etc/yum.repos.d/dc.repo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[haha]                     #仓库标识,随意写不能有特殊字符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name=rhel7.0 xixi hehe     #仓库描述信息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baseurl=http://classroom.example.com/content/rhel7.0/x86_64/dvd/           #指定服务端位置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enabled=1                  #是否启用本文件配置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gpgcheck=0                 #是否检测红帽签名信息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repolist        #显示仓库信息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yum的使用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info 软件名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info vsftpd   #查询软件介绍信息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remove 软件名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remove httpd   #卸载软件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清空Yum的缓存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clean 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已加载插件：langpacks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正在清理软件源： haha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Cleaning up everything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repolist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案例2:升级Linux内核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1.下载新的内核软件包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[root@server0~]#wget  http://classroom.example.com/content/rhel7.0/x86_64/errata/Packages/kernel-3.10.0-123.1.2.el7.x86_64.rpm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uname -r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3.10.0-123.el7.x86_64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rpm -ivh /root/kernel-3.10.0-123.1.2.el7.x86_64.rpm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reboot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68" w:name="_Toc753516719"/>
      <w:bookmarkStart w:id="69" w:name="_Toc1590174252"/>
      <w:bookmarkStart w:id="70" w:name="_Toc1428466542"/>
      <w:bookmarkStart w:id="71" w:name="_Toc127666174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17.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分区规划及使用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</w:t>
      </w:r>
    </w:p>
    <w:bookmarkEnd w:id="68"/>
    <w:bookmarkEnd w:id="69"/>
    <w:bookmarkEnd w:id="70"/>
    <w:bookmarkEnd w:id="7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扇区默认大小  512字节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容量单位:  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1EB=1024*1024TB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识别硬盘 =&gt; 分区规划 =&gt; 格式化 =&gt; 挂载使用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毛坯楼层 =&gt; 打隔断 =&gt; 装修 =&gt;入驻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一 识别硬盘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sd:SCSI设备  hd:IDE设备    vd:虚拟设备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[root@server0 ~]# lsblk      #查看当前系统所有的硬盘信息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    SIZE  TYPE MOUNTPOINT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vda      10G   disk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└─vda1   10G  part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vdb      10G   disk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二   分区规划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MBR/msdos 分区模式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1~4个主分区,或者  3个主分区+1个扩展分区(n个逻辑分区)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最大支持容量为 2.2TB 的磁盘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扩展分区不能格式化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/dev/sda1:第一块SCSI硬盘,第一个主分区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/dev/sda5:第一块SCSI硬盘,第1个逻辑分区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修改硬盘的分区表,分出两个主分区,大小都为2G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fdisk /dev/vdb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n 创建新的分区---&gt;回车---&gt;回车--&gt;回车---&gt;在last结束时 +2G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p 查看分区表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n 创建新的分区---&gt;回车----&gt;回车---&gt;回车---&gt;在last结束时 +2G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 删除分区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 保存并退出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lsblk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/dev/vdb[1-2]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三 格式化 :赋予空间文件系统的过程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文件系统:存储数据的规则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Windows: NTFS   FAT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Linux: ext4(RHEL6)  xfs(RHEL7)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mkfs.ext4 /dev/vdb1  #格式化为ext4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blkid /dev/vdb1   #查看文件系统类型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mkfs.xfs /dev/vdb2 #格式化为xfs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blkid /dev/vdb2   #查看文件系统类型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四 挂载使用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mkdir /mypart1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mount /dev/vdb1 /mypart1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-h  #正在挂载的设备使用情况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五 开机自动挂载 /etc/fstab</w:t>
      </w:r>
      <w:r>
        <w:rPr>
          <w:rFonts w:hint="eastAsia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设备路径      挂载点      类型     参数       备份标记     检测顺序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/dev/vdb1  /mypart1  ext4  defaults  0 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umount /mypart2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检测/etc/fstab开机自动挂载配置文件,格式是否正确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检测/etc/fstab中,书写完成,但当前没有挂载的设备,进行挂载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综合分区: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最终实现3个主分区均为2G 划分扩展分区,划分2个逻辑分区均为1G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1.识别硬盘   lsblk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2.分区规划   fdisk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3.分区表刷新  partprobe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4.格式化    mkfs.ext4   mkfs.xfs   blkid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5.挂载使用   mount     df 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6.开机自动挂载  /etc/fstab  mount   -a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72" w:name="_Toc31398488"/>
      <w:bookmarkStart w:id="73" w:name="_Toc97293618"/>
      <w:bookmarkStart w:id="74" w:name="_Toc77557118"/>
      <w:bookmarkStart w:id="75" w:name="_Toc91005533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18.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LVM逻辑卷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    </w:t>
      </w:r>
    </w:p>
    <w:bookmarkEnd w:id="72"/>
    <w:bookmarkEnd w:id="73"/>
    <w:bookmarkEnd w:id="74"/>
    <w:bookmarkEnd w:id="7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综合分区: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图形添加一块100G硬盘,划分3个主分区,一个扩展分区,三个逻辑分区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lsblk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fdisk /dev/vdc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lsblk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LVM逻辑卷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1.整合分散的空间(分区或整个磁盘)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2.空间的可以扩大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零散空闲存储 ---- 整合的虚拟磁盘 ---- 虚拟的分区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物理卷(pv)</w:t>
      </w:r>
      <w:r>
        <w:rPr>
          <w:rFonts w:hint="default"/>
        </w:rPr>
        <w:t xml:space="preserve">  </w:t>
      </w:r>
      <w:r>
        <w:rPr>
          <w:rFonts w:hint="eastAsia"/>
        </w:rPr>
        <w:t>Physical Volume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卷组(vg)</w:t>
      </w:r>
      <w:r>
        <w:rPr>
          <w:rFonts w:hint="default"/>
        </w:rPr>
        <w:t xml:space="preserve">  </w:t>
      </w:r>
      <w:r>
        <w:rPr>
          <w:rFonts w:hint="eastAsia"/>
        </w:rPr>
        <w:t>Volume Group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逻辑卷(lv)</w:t>
      </w:r>
      <w:r>
        <w:rPr>
          <w:rFonts w:hint="default"/>
        </w:rPr>
        <w:t xml:space="preserve">  </w:t>
      </w:r>
      <w:r>
        <w:rPr>
          <w:rFonts w:hint="eastAsia"/>
        </w:rPr>
        <w:t>Logical Volume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将众多的物理卷,整合成卷组,再从卷组中划分逻辑卷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LVM管理工具集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功能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物理卷管理 </w:t>
      </w:r>
      <w:r>
        <w:rPr>
          <w:rFonts w:hint="eastAsia"/>
        </w:rPr>
        <w:tab/>
      </w:r>
      <w:r>
        <w:rPr>
          <w:rFonts w:hint="eastAsia"/>
        </w:rPr>
        <w:t xml:space="preserve">卷组管理 </w:t>
      </w:r>
      <w:r>
        <w:rPr>
          <w:rFonts w:hint="eastAsia"/>
        </w:rPr>
        <w:tab/>
      </w:r>
      <w:r>
        <w:rPr>
          <w:rFonts w:hint="eastAsia"/>
        </w:rPr>
        <w:t xml:space="preserve">  逻辑卷管理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Scan 扫描 </w:t>
      </w:r>
      <w:r>
        <w:rPr>
          <w:rFonts w:hint="eastAsia"/>
        </w:rPr>
        <w:tab/>
      </w:r>
      <w:r>
        <w:rPr>
          <w:rFonts w:hint="eastAsia"/>
        </w:rPr>
        <w:t xml:space="preserve"> pvscan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vgscan </w:t>
      </w:r>
      <w:r>
        <w:rPr>
          <w:rFonts w:hint="eastAsia"/>
        </w:rPr>
        <w:tab/>
      </w:r>
      <w:r>
        <w:rPr>
          <w:rFonts w:hint="eastAsia"/>
        </w:rPr>
        <w:t xml:space="preserve">  lvscan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Create 创建 </w:t>
      </w:r>
      <w:r>
        <w:rPr>
          <w:rFonts w:hint="eastAsia"/>
        </w:rPr>
        <w:tab/>
      </w:r>
      <w:r>
        <w:rPr>
          <w:rFonts w:hint="eastAsia"/>
        </w:rPr>
        <w:t xml:space="preserve"> pvcreate </w:t>
      </w:r>
      <w:r>
        <w:rPr>
          <w:rFonts w:hint="eastAsia"/>
        </w:rPr>
        <w:tab/>
      </w:r>
      <w:r>
        <w:rPr>
          <w:rFonts w:hint="eastAsia"/>
        </w:rPr>
        <w:t>vgcreate   lvcreate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Display 显示</w:t>
      </w:r>
      <w:r>
        <w:rPr>
          <w:rFonts w:hint="eastAsia"/>
        </w:rPr>
        <w:tab/>
      </w:r>
      <w:r>
        <w:rPr>
          <w:rFonts w:hint="eastAsia"/>
        </w:rPr>
        <w:t xml:space="preserve"> pvdisplay </w:t>
      </w:r>
      <w:r>
        <w:rPr>
          <w:rFonts w:hint="eastAsia"/>
        </w:rPr>
        <w:tab/>
      </w:r>
      <w:r>
        <w:rPr>
          <w:rFonts w:hint="eastAsia"/>
        </w:rPr>
        <w:t>vgdisplay  lvdisplay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Remove 删除 </w:t>
      </w:r>
      <w:r>
        <w:rPr>
          <w:rFonts w:hint="eastAsia"/>
        </w:rPr>
        <w:tab/>
      </w:r>
      <w:r>
        <w:rPr>
          <w:rFonts w:hint="eastAsia"/>
        </w:rPr>
        <w:t xml:space="preserve"> pvremove </w:t>
      </w:r>
      <w:r>
        <w:rPr>
          <w:rFonts w:hint="eastAsia"/>
        </w:rPr>
        <w:tab/>
      </w:r>
      <w:r>
        <w:rPr>
          <w:rFonts w:hint="eastAsia"/>
        </w:rPr>
        <w:t>vgremove   lvremove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Extend 扩展 </w:t>
      </w:r>
      <w:r>
        <w:rPr>
          <w:rFonts w:hint="eastAsia"/>
        </w:rPr>
        <w:tab/>
      </w:r>
      <w:r>
        <w:rPr>
          <w:rFonts w:hint="eastAsia"/>
        </w:rPr>
        <w:t xml:space="preserve"> 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vgextend   lvextend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一 制作逻辑卷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successfully(成功)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1.制作卷组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命令格式: vgcreate 卷组名  设备路径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vgcreate systemvg  /dev/vdb /dev/vdc1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vgs  #查看卷组信息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pvs  #查看物理卷信息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2.创建逻辑卷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命令格式:lvcreate -L 大小  -n 逻辑卷名称    基于卷组名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lvcreate  -L  16G   -n    vo      systemvg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lvs    #查看逻辑卷信息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/dev/systemvg/vo      #查看逻辑卷设备文件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-l /dev/systemvg/vo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3.逻辑卷的使用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mkfs.xfs  /dev/systemvg/vo  #格式化文件系统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blkid /dev/systemvg/vo    #查看文件系统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vim /etc/fstab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/dev/systemvg/vo /mylv xfs defaults 0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/mylv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mount -a     #测试是否书写正确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df -h        #显示正在挂载设备的使用情况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76" w:name="_Toc1284464511"/>
      <w:bookmarkStart w:id="77" w:name="_Toc1248262993"/>
      <w:bookmarkStart w:id="78" w:name="_Toc359292874"/>
      <w:bookmarkStart w:id="79" w:name="_Toc107807216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19.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逻辑卷的扩展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  </w:t>
      </w:r>
    </w:p>
    <w:bookmarkEnd w:id="76"/>
    <w:bookmarkEnd w:id="77"/>
    <w:bookmarkEnd w:id="78"/>
    <w:bookmarkEnd w:id="7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一 卷组有足够的剩余空间</w:t>
      </w:r>
      <w:r>
        <w:rPr>
          <w:rFonts w:hint="eastAsia"/>
        </w:rPr>
        <w:t xml:space="preserve">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1.扩展空间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lvextend -L 18G /dev/systemvg/vo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2.文件系统的扩展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扩展ext4文件系统: resize2fs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扩展xfs文件系统:  xfs_growfs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xfs_growfs /dev/systemvg/vo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二  卷组没有足够的剩余空间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1.扩展卷组空间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vgextend  systemvg  /dev/vdc2   /dev/vdc3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2.扩展逻辑卷空间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lvextend -L 25G /dev/systemvg/vo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3.文件系统的扩展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xfs_growfs /dev/systemvg/vo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df 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了解:逻辑卷也可以做缩小  首先缩小文件系统,在缩减空间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ext4支持缩小</w:t>
      </w:r>
      <w:r>
        <w:rPr>
          <w:rFonts w:hint="default"/>
        </w:rPr>
        <w:t xml:space="preserve">    </w:t>
      </w:r>
      <w:r>
        <w:rPr>
          <w:rFonts w:hint="eastAsia"/>
        </w:rPr>
        <w:t>xfs不支持缩小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补充内容: 卷组划分空间的单位  PE</w:t>
      </w:r>
      <w:r>
        <w:rPr>
          <w:rFonts w:hint="default"/>
        </w:rPr>
        <w:t xml:space="preserve">        </w:t>
      </w:r>
      <w:r>
        <w:rPr>
          <w:rFonts w:hint="eastAsia"/>
        </w:rPr>
        <w:t>默认 1PE=4MB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vgdisplay systemvg  #显示卷组详细信息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PE Size               4.00 MiB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创建一个逻辑卷名为lvredhat,大小为250M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vgchange -s 1M systemvg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vgdisplay systemvg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lvcreate -L 250M -n lvtest  systemvg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修改PE的大小为1M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创建一个逻辑卷为500个PE组成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逻辑卷名为lvtest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-l:PE的个数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vgchange -s 1M systemvg   #修改PE的大小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vgdisplay systemvg   #查看卷组详细信息,PE的大小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lvcreate -l 500 -n lvtest  systemvg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逻辑卷的删除: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首先删除逻辑卷,然后在删除卷组(基于该卷组没有任何的逻辑卷)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lvremove /dev/systemvg/lvredhat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Do you really want to remove active logical volume lvredhat? [y/n]: 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Logical volume "lvredhat" successfully removed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lvremove /dev/systemvg/vo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Logical volume systemvg/vo contains a filesystem in use.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umount /mylv/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lvremove /dev/systemvg/vo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Do you really want to remove active logical volume vo? [y/n]: 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Logical volume "vo" successfully removed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lvs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VG       #PV #LV #SN Attr   VSize  VFree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systemvg   4   0   0 wz--n- 39.98g 39.98g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vgremove systemvg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Volume group "systemvg" successfully removed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vgs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80" w:name="_Toc1256698981"/>
      <w:bookmarkStart w:id="81" w:name="_Toc1554833238"/>
      <w:bookmarkStart w:id="82" w:name="_Toc1204687454"/>
      <w:bookmarkStart w:id="83" w:name="_Toc222027207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20.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查找文件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       </w:t>
      </w:r>
    </w:p>
    <w:bookmarkEnd w:id="80"/>
    <w:bookmarkEnd w:id="81"/>
    <w:bookmarkEnd w:id="82"/>
    <w:bookmarkEnd w:id="8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根据预设的条件递归查找对应的文件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find [目录] [条件1] [-a|-o] [条件2] 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常用条件表示: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-type 类型(f文件、d目录、l快捷方式)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-name '文档名称'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find /boot/ -type d </w:t>
      </w:r>
      <w:r>
        <w:rPr>
          <w:rFonts w:hint="default"/>
        </w:rPr>
        <w:t xml:space="preserve">  #目录查找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/boot/ -type f</w:t>
      </w:r>
      <w:r>
        <w:rPr>
          <w:rFonts w:hint="default"/>
        </w:rPr>
        <w:t xml:space="preserve">    #文件查找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/boot/ -type l</w:t>
      </w:r>
      <w:r>
        <w:rPr>
          <w:rFonts w:hint="default"/>
        </w:rPr>
        <w:t xml:space="preserve">    #快捷方式查找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/etc/ -name 'passwd'</w:t>
      </w:r>
      <w:r>
        <w:rPr>
          <w:rFonts w:hint="default"/>
        </w:rPr>
        <w:t xml:space="preserve">  #文档名称查找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/etc/ -name '*tab'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/etc/ -name '*tab*'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/etc/ -name '*.conf'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find /root/ -name 'nsd*' -a  -type 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find /root/ -name  'nsd*'  -type  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find /root/ -name  'nsd*'  -type  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-size +或-文件大小(k、M、G)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-user 用户名      #按照数据的所有者进行查找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/boot/ -size +10M  #大于10M的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/boot/ -size -10M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/boot/ -size +300k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/proc:不占用磁盘空间,占用内存空间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 /  -user 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 /home  -user student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-mtime 根据文件修改时间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-mtime +10  #10天之前的数据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-mtime -10  #最近10天之内的数据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/root/ -mtime +1000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/root/ -mtime +10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/root/ -mtime -2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三个月以前: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find /root/ -mtime +90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84" w:name="_Toc248938914"/>
      <w:bookmarkStart w:id="85" w:name="_Toc1010263757"/>
      <w:bookmarkStart w:id="86" w:name="_Toc1930071345"/>
      <w:bookmarkStart w:id="87" w:name="_Toc68566665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21.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find扩展使用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  </w:t>
      </w:r>
    </w:p>
    <w:bookmarkEnd w:id="84"/>
    <w:bookmarkEnd w:id="85"/>
    <w:bookmarkEnd w:id="86"/>
    <w:bookmarkEnd w:id="8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使用find命令的 -exec 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find .. .. -exec 处理命令 {} \;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优势:以 {} 代替每一个结果,逐个处理,遇 \; 结束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find /boot/ -size +10M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find /boot/ -size +10M     -exec cp  {}  /opt  \;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find /root/  -name 'nsd*'   -exec rm  -rf  {}  \;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案例4:查找并处理文件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使用find命令完成以下任务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找出所有用户 student 拥有的文件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把它们拷贝到 /root/findfiles/ 文件夹中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find /  -user student  -type f  -exec cp {} /root/findfiles/  \;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88" w:name="_Toc1048077667"/>
      <w:bookmarkStart w:id="89" w:name="_Toc1544031939"/>
      <w:bookmarkStart w:id="90" w:name="_Toc1042081067"/>
      <w:bookmarkStart w:id="91" w:name="_Toc1461299548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22.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grep用法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     </w:t>
      </w:r>
    </w:p>
    <w:bookmarkEnd w:id="88"/>
    <w:bookmarkEnd w:id="89"/>
    <w:bookmarkEnd w:id="90"/>
    <w:bookmarkEnd w:id="9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显示文件的有效信息(去除注释行,去除空行)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grep -v  ^#  /etc/login.defs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grep -v  ^#  /etc/login.defs   |  grep -v  ^$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grep -v ^# /etc/login.defs   |  grep -v ^$  &gt; /opt/1.txt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less  /opt/1.txt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在Linux大多数配置文件中,以#开头的行为注释行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^$ : 匹配空行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</w:pPr>
      <w:bookmarkStart w:id="92" w:name="_Toc594043335"/>
      <w:bookmarkStart w:id="93" w:name="_Toc1094499863"/>
      <w:bookmarkStart w:id="94" w:name="_Toc620433747"/>
      <w:bookmarkStart w:id="95" w:name="_Toc1203055316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>23.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</w:rPr>
        <w:t>NTP时间同步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</w:rPr>
        <w:t xml:space="preserve">                                                                                    </w:t>
      </w:r>
    </w:p>
    <w:bookmarkEnd w:id="92"/>
    <w:bookmarkEnd w:id="93"/>
    <w:bookmarkEnd w:id="94"/>
    <w:bookmarkEnd w:id="9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查看修改系统时间: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date -s '年-月-日   时:分:秒'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date -s '2008-10-1  12:10:1'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2008年 10月 01日 星期三 12:10:01 CST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NTP网络时间协议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Network Time Protocol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NTP服务器为客户机提供标准时间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NTP客户机需要与NTP服务器保持沟通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NTP服务器:虚拟机classroom提供标准时间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NTP客户机:虚拟机server同步时间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1.安装chrony客户端软件,寻找时间服务器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chrony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chrony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chrony-1.29.1-1.el7.x86_64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2.修改配置文件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/etc/chrony.conf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#server 0.rhel.pool.ntp.org iburst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#server 1.rhel.pool.ntp.org iburst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#server 2.rhel.pool.ntp.org iburst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server  classroom.example.com  iburst  #指定服务端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3.重启程序(重启服务)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daemon</w:t>
      </w:r>
      <w:r>
        <w:rPr>
          <w:rFonts w:hint="default"/>
        </w:rPr>
        <w:t xml:space="preserve"> </w:t>
      </w:r>
      <w:r>
        <w:rPr>
          <w:rFonts w:hint="eastAsia"/>
        </w:rPr>
        <w:t>英 [ˈdiːmən] 美 [ˈdiːmən](古希腊神话中的)半神半人精灵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systemctl restart chronyd  #重启程序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systemctl enable chronyd  #设置开机自启动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 xml:space="preserve">4.测试验证:  </w:t>
      </w:r>
      <w:r>
        <w:rPr>
          <w:rFonts w:hint="eastAsia"/>
        </w:rPr>
        <w:t xml:space="preserve">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date -s '2000-10-1'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2000年 10月 01日 星期日 00:00:00 CST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chronyd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2000年 10月 01日 星期日 00:00:13 CST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date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2019年 07月 05日 星期五 16:21:59 CST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val="en-US" w:eastAsia="zh-CN"/>
        </w:rPr>
      </w:pPr>
      <w:bookmarkStart w:id="96" w:name="_Toc1991280930"/>
      <w:bookmarkStart w:id="97" w:name="_Toc1510214846"/>
      <w:bookmarkStart w:id="98" w:name="_Toc1051346607"/>
      <w:bookmarkStart w:id="99" w:name="_Toc1751619634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24.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val="en-US" w:eastAsia="zh-CN"/>
        </w:rPr>
        <w:t>准备交换空间(虚拟内存)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</w:t>
      </w:r>
    </w:p>
    <w:bookmarkEnd w:id="96"/>
    <w:bookmarkEnd w:id="97"/>
    <w:bookmarkEnd w:id="98"/>
    <w:bookmarkEnd w:id="9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缓解真实物理内存的压力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• 相当于虚拟内存,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– 当物理内存不够用时,使用磁盘空间来模拟内存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– 在一定程度上缓解内存不足的问题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color w:val="0707C9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>一  利用fdisk进行分区,划分两个主分区分别为2G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fdisk /dev/vdb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[root@server0 ~]# lsblk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color w:val="0707C9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>二 格式化为交换文件系统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mkswap /dev/vdb1  #专业格式化交换文件系统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blkid /dev/vdb1   #查看文件系统类型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color w:val="0707C9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>三  启用交换分区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swapon /dev/vdb1  #启用交换分区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swapon  -s        #查看交换空间的成员信息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swapoff /dev/vdb1  #停用交换分区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swapon -s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 xml:space="preserve">四 开机自动启用交换分区  </w:t>
      </w:r>
      <w:r>
        <w:rPr>
          <w:rFonts w:hint="eastAsia" w:eastAsiaTheme="minorEastAsia"/>
          <w:lang w:val="en-US" w:eastAsia="zh-CN"/>
        </w:rPr>
        <w:t xml:space="preserve">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vim /etc/fstab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/dev/vdb1  swap  swap defaults 0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swapoff /dev/vdb1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swapon -s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swapon -a  #专门检测/etc/fstab交换分区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val="en-US" w:eastAsia="zh-CN"/>
        </w:rPr>
        <w:t>[root@server0 ~]# swapon -s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val="en-US" w:eastAsia="zh-CN"/>
        </w:rPr>
      </w:pPr>
      <w:bookmarkStart w:id="100" w:name="_Toc172651631"/>
      <w:bookmarkStart w:id="101" w:name="_Toc797566750"/>
      <w:bookmarkStart w:id="102" w:name="_Toc1943471299"/>
      <w:bookmarkStart w:id="103" w:name="_Toc591223900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25.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val="en-US" w:eastAsia="zh-CN"/>
        </w:rPr>
        <w:t>补充内容:触发挂载(autofs)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</w:t>
      </w:r>
    </w:p>
    <w:bookmarkEnd w:id="100"/>
    <w:bookmarkEnd w:id="101"/>
    <w:bookmarkEnd w:id="102"/>
    <w:bookmarkEnd w:id="10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准备工作:在划分一个2G的主分区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fdisk /dev/vdb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partprobe    #刷新分区表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lsblk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mkfs.xfs  /dev/vdb3   #格式化文件系统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blkid  /dev/vdb3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color w:val="0707C9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>1.安装触发挂载的软件包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yum -y install autofs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color w:val="0707C9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>2.重启autofs程序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systemctl restart autofs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~]# systemctl enable autofs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color w:val="0707C9"/>
          <w:lang w:val="en-US" w:eastAsia="zh-CN"/>
        </w:rPr>
      </w:pPr>
      <w:r>
        <w:rPr>
          <w:rFonts w:hint="eastAsia" w:eastAsiaTheme="minorEastAsia"/>
          <w:color w:val="0707C9"/>
          <w:lang w:val="en-US" w:eastAsia="zh-CN"/>
        </w:rPr>
        <w:t>3.完成对/dev/vdb3触发挂载的配置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 w:eastAsiaTheme="minorEastAsia"/>
          <w:color w:val="FF0000"/>
          <w:lang w:val="en-US" w:eastAsia="zh-CN"/>
        </w:rPr>
        <w:t>最终实现:访问路径/nsd/dc  挂载设备/dev/vdb3 到/nsd/dc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主配置文件:定义监控目录/etc/auto.master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格式:监控目录路径    挂载配置文件路径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挂载配置文件:定义挂载点目录与设备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cd      -fstype=iso9660,ro,nosuid,nodev :/dev/cdrom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挂载点目录    -fstype=文件系统    :挂载设备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>[root@server0 /]# mkdir /nsd     #必须手动创建监控目录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>[root@server0 /]# vim /etc/auto.master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 xml:space="preserve">       /nsd              /etc/test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 xml:space="preserve">        格式:监控目录路径       挂载配置文件路径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 xml:space="preserve">[root@server0 /]# cp /etc/auto.misc /etc/test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>[root@server0 /]# vim /etc/test    #修改挂载配置文件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 xml:space="preserve">  dc            -fstype=xfs      :/dev/vdb3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 w:eastAsiaTheme="minorEastAsia"/>
          <w:highlight w:val="green"/>
          <w:lang w:val="en-US" w:eastAsia="zh-CN"/>
        </w:rPr>
        <w:t xml:space="preserve">  格式: 挂载点目录    -fstype=文件系统    :挂载设备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/]# systemctl restart autofs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/]# systemctl status autofs #查看服务状态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[root@server0 /]# ls /nsd/dc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 w:eastAsiaTheme="minorEastAsia"/>
          <w:lang w:val="en-US" w:eastAsia="zh-CN"/>
        </w:rPr>
        <w:t>[root@server0 /]# df -h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57" w:afterLines="50" w:line="5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sz w:val="40"/>
          <w:szCs w:val="22"/>
        </w:rPr>
      </w:pPr>
      <w:bookmarkStart w:id="104" w:name="_Toc1932075058"/>
      <w:bookmarkStart w:id="105" w:name="_Toc1411127278"/>
      <w:bookmarkStart w:id="106" w:name="_Toc893171235"/>
      <w:bookmarkStart w:id="107" w:name="_Toc2004913845"/>
      <w:r>
        <w:rPr>
          <w:rFonts w:hint="default"/>
          <w:sz w:val="40"/>
          <w:szCs w:val="22"/>
          <w:lang w:eastAsia="zh-CN"/>
        </w:rPr>
        <w:t xml:space="preserve">第二部分 </w:t>
      </w:r>
      <w:r>
        <w:rPr>
          <w:rFonts w:hint="eastAsia"/>
          <w:sz w:val="40"/>
          <w:szCs w:val="22"/>
        </w:rPr>
        <w:t>云计算应用管理</w:t>
      </w:r>
      <w:bookmarkEnd w:id="104"/>
      <w:bookmarkEnd w:id="105"/>
      <w:bookmarkEnd w:id="106"/>
      <w:bookmarkEnd w:id="107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08" w:name="_Toc1191082889"/>
      <w:bookmarkStart w:id="109" w:name="_Toc1398452329"/>
      <w:bookmarkStart w:id="110" w:name="_Toc1299118882"/>
      <w:bookmarkStart w:id="111" w:name="_Toc177858011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系统安全保护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</w:t>
      </w:r>
    </w:p>
    <w:bookmarkEnd w:id="108"/>
    <w:bookmarkEnd w:id="109"/>
    <w:bookmarkEnd w:id="110"/>
    <w:bookmarkEnd w:id="11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SELinux安全机制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Security-Enhanced Linux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美国NSA国家安全局主导开发,一套增强Linux系统安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全的强制访问控制体系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集成到Linux内核(2.6及以上)中运行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RHEL7基于SELinux体系针对用户、进程、目录和文件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提供了预设的保护策略,以及管理工具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SELinux的运行模式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enforcing(强制)、permissive(宽松)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disabled(彻底禁用)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任何模式切换成disabled模式,都要经历重启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切换运行模式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临时切换:setenforce 1|0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固定配置:/etc/selinux/config 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getenforce      #查看当前的状态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setenforce  0   #临时修改为宽松模式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/etc/selinux/config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SELinux=permissive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default"/>
        </w:rPr>
        <w:t xml:space="preserve">启用selinux:source </w:t>
      </w:r>
      <w:r>
        <w:rPr>
          <w:rFonts w:hint="eastAsia"/>
        </w:rPr>
        <w:t xml:space="preserve"> /etc/selinux/config</w:t>
      </w:r>
      <w:bookmarkStart w:id="306" w:name="_GoBack"/>
      <w:bookmarkEnd w:id="306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12" w:name="_Toc2057303220"/>
      <w:bookmarkStart w:id="113" w:name="_Toc565531796"/>
      <w:bookmarkStart w:id="114" w:name="_Toc980635940"/>
      <w:bookmarkStart w:id="115" w:name="_Toc196028070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alias别名设置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12"/>
    <w:bookmarkEnd w:id="113"/>
    <w:bookmarkEnd w:id="114"/>
    <w:bookmarkEnd w:id="11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查看已设置的别名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alias [别名名称]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定义新的别名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alias 别名名称= '实际执行的命令行'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取消已设置的别名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unalias [别名名称]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影响所有用户的 bash 解释环境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/etc/bashrc,每次开启 bash 终端时生效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vim /root/.bashrc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alias hello='echo hello'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vim  /home/student/.bashrc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alias hi='echo hi'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新开一个终端验证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16" w:name="_Toc1294004057"/>
      <w:bookmarkStart w:id="117" w:name="_Toc196667579"/>
      <w:bookmarkStart w:id="118" w:name="_Toc944703374"/>
      <w:bookmarkStart w:id="119" w:name="_Toc616143585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3.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虚拟机server0:搭建Web服务器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</w:t>
      </w:r>
    </w:p>
    <w:bookmarkEnd w:id="116"/>
    <w:bookmarkEnd w:id="117"/>
    <w:bookmarkEnd w:id="118"/>
    <w:bookmarkEnd w:id="11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Web服务:提供网页内容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实现Web服务的软件:  httpd   Nginx   Tomcat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实现Web通信的协议: http(超文本传输协议)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 xml:space="preserve">1.安装httpd软件 </w:t>
      </w:r>
      <w:r>
        <w:rPr>
          <w:rFonts w:hint="eastAsia"/>
        </w:rPr>
        <w:t xml:space="preserve">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2.重启程序(重启服务)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3.本机测试访问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4.书写自己的页面文件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默认存放路径:/var/www/html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默认首页文件名称:index.html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/var/www/html/index.html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&lt;marquee&gt;&lt;font color=red&gt;&lt;h1&gt;NSD1906 haha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滚动            字体颜色            标题字体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firefox  172.25.0.11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20" w:name="_Toc514044966"/>
      <w:bookmarkStart w:id="121" w:name="_Toc24201708"/>
      <w:bookmarkStart w:id="122" w:name="_Toc648329862"/>
      <w:bookmarkStart w:id="123" w:name="_Toc127568880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4.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虚拟机server0:搭建FTP服务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</w:t>
      </w:r>
    </w:p>
    <w:bookmarkEnd w:id="120"/>
    <w:bookmarkEnd w:id="121"/>
    <w:bookmarkEnd w:id="122"/>
    <w:bookmarkEnd w:id="12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FTP服务:传输数据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FTP协议:文件传输协议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实现FTP服务软件:vsftpd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默认共享路径:/var/ftp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1.安装vsftpd软件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2.重启程序(重启服务)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firefox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"ftp://172.25.0.11"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ftp://172.25.0.11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24" w:name="_Toc825919939"/>
      <w:bookmarkStart w:id="125" w:name="_Toc197507824"/>
      <w:bookmarkStart w:id="126" w:name="_Toc2064013049"/>
      <w:bookmarkStart w:id="127" w:name="_Toc155410825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5.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防火墙策略管理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24"/>
    <w:bookmarkEnd w:id="125"/>
    <w:bookmarkEnd w:id="126"/>
    <w:bookmarkEnd w:id="12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作用: 隔离  众多的策略,允许出站,严格控制入站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硬件防火墙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软件防火墙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firewalld服务基础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系统服务:firewalld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管理工具:firewall-cmd、firewall-config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预设安全区域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public:仅允许访问本机的ssh dhcp ping服务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trusted:允许任何访问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block:阻塞任何来访请求(明确拒绝,有回应客户端)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– drop:丢弃任何来访的数据包(没有回应,节省服务端资源)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根据数据包的源IP地址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数据包: 源IP地址   目标IP地址  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防火墙判定原则: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1.查看数据包的源IP地址,然后查看自己所有的区域,那个区域中有该源IP地址的规则,则进入该区域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2.进入默认区域(public)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防火墙默认区域的修改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--get-default-zone  #查看默认区域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ping 172.25.0.11  #可以通信,有回应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--set-default-zone=block  #修改默认区域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ping 172.25.0.11  #不可以通信,有回应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--set-default-zone=drop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ping 172.25.0.11  #不可以通信,没有回应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互联网常见的协议:</w:t>
      </w:r>
      <w:r>
        <w:rPr>
          <w:rFonts w:hint="eastAsia"/>
        </w:rPr>
        <w:t xml:space="preserve">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http:超文本传输协议    默认端口:80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https:安全的超文本传输协议     默认端口:443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DNS:域名解析协议  默认端口:53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FTP:文件传输协议  默认端口:21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tftp:简单的文件传输协议  默认端口:69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telnet:远程管理协议(明文传输)  默认端口:23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ssh:远程管理协议(加密传输)  默认端口:22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SMTP:邮件协议(用户发邮件)  默认端口:25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pop3:邮件协议(用户收邮件) 默认端口:110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snmp:简单的网络管理协议 默认端口:161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 xml:space="preserve">防火墙区域添加允许的协议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--set-default-zone=public  #修改默认区域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--zone=public --list-all  #查看区域规则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--zone=public --add-service=ftp #添加协议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--zone=public --add-service=http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--zone=public --list-all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172.25.0.11   #访问成功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ftp://172.25.0.11  #访问成功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#防火墙规则的永久设置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永久(permanent)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 --reload    #重新加载防火墙所有配置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--zone=public --list-all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 --permanent  --zone=public --add-service=http</w:t>
      </w:r>
      <w:r>
        <w:rPr>
          <w:rFonts w:hint="default"/>
        </w:rPr>
        <w:t xml:space="preserve"> #永久添加协议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 --permanent  --zone=public --add-service=ftp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单独拒绝虚拟机desktop访问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虚拟机server:将虚拟机desktop的IP地址写入block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--zone=block  --add-source=172.25.0.10</w:t>
      </w:r>
      <w:r>
        <w:rPr>
          <w:rFonts w:hint="default"/>
        </w:rPr>
        <w:t xml:space="preserve">    #添加IP到防火墙规则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--zone=block  --list-all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172.25.0.11        #访问失败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ftp://172.25.0.11   #访问失败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真机: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172.25.0.11          #可以进行访问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firefox ftp://172.25.0.11   #可以进行访问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虚拟机server: 删除规则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--zone=block --remove-source=172.25.0.10</w:t>
      </w:r>
      <w:r>
        <w:rPr>
          <w:rFonts w:hint="default"/>
        </w:rPr>
        <w:t xml:space="preserve">    #将IP从防火墙规则中删除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172.25.0.11        #可以进行访问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ftp://172.25.0.11    #可以进行访问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端口: 协议或程序或服务的编号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利用root可以改变端口,而且一个程序可以具备多个端口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监听端口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实现本机的端口映射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本地应用的端口重定向(端口1 --&gt; 端口2)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客户端访问: firefox  172.25.0.11:5423---&gt;172.25.0.11:80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--permanent  --zone=public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--add-forward-port=</w:t>
      </w:r>
      <w:r>
        <w:rPr>
          <w:rFonts w:hint="eastAsia"/>
          <w:color w:val="FF0000"/>
        </w:rPr>
        <w:t>port=5423</w:t>
      </w:r>
      <w:r>
        <w:rPr>
          <w:rFonts w:hint="eastAsia"/>
        </w:rPr>
        <w:t>:</w:t>
      </w:r>
      <w:r>
        <w:rPr>
          <w:rFonts w:hint="eastAsia"/>
          <w:color w:val="FF0000"/>
        </w:rPr>
        <w:t>proto=tcp</w:t>
      </w:r>
      <w:r>
        <w:rPr>
          <w:rFonts w:hint="eastAsia"/>
        </w:rPr>
        <w:t>:</w:t>
      </w:r>
      <w:r>
        <w:rPr>
          <w:rFonts w:hint="eastAsia"/>
          <w:color w:val="FF0000"/>
        </w:rPr>
        <w:t>toport=80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--reload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172.25.0.11:5423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28" w:name="_Toc49433602"/>
      <w:bookmarkStart w:id="129" w:name="_Toc206838286"/>
      <w:bookmarkStart w:id="130" w:name="_Toc641748462"/>
      <w:bookmarkStart w:id="131" w:name="_Toc196284541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6.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iSCSI网络磁盘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28"/>
    <w:bookmarkEnd w:id="129"/>
    <w:bookmarkEnd w:id="130"/>
    <w:bookmarkEnd w:id="13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Internet SCSI,网际SCSI接口    默认端口:3260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一种基于C/S架构的虚拟磁盘技术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服务器提供磁盘空间,客户机连接并当成本地磁盘使用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backstore,后端存储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对应到服务端提供实际存储空间的设备,需要起一个管理名称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target,磁盘组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lun,逻辑单元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每一个lun需要关联到某一个后端存储设备,在客户端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会视为一块虚拟硬盘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• ISCSI Qualified Name 名称规范(iqn)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iqn.yyyy-mm.倒序域名:自定义标识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 用来识别 target 磁盘组,也用来识别客户机身份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一  修改防火墙默认区域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--set-default-zone=trusted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--set-default-zone=trusted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二 划分一个5G的主分区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lsblk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虚拟机server服务端: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1.安装软件包targetcli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2.运行targetcli命令进行配置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targetcli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/&gt; ls     #查看相关配置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1)建立后端存储backstore,后端存储</w:t>
      </w:r>
      <w:r>
        <w:rPr>
          <w:rFonts w:hint="eastAsia"/>
        </w:rPr>
        <w:t xml:space="preserve">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/&gt; backstores/block create name=nsd dev=/dev/vdb1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2)建立target磁盘组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/&gt; iscsi/ create  iqn.2019-07.com.example:server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3)进行lun关联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/&gt; iscsi/iqn.2019-07.com.example:server/tpg1/luns      create /backstores/block/nsd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4)设置访问控制,客户端声称的名字,符合iqn名称规范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/&gt; iscsi/iqn.2019-07.com.example:server/tpg1/acls create iqn.2019-07.com.example:desktop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5)设置监听的IP地址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/&gt; iscsi/iqn.2019-07.com.example:server/tpg1/portals  create ip_address=172.25.0.11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三 重启服务(重启程序)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target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enable target  #设置为开机自启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1.安装软件包(客户端软件)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所需软件包:iscsi-initiator-utils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yum repolist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rpm -q  iscsi-initiator-utils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iscsi-initiator-utils-6.2.0.873-21.el7.x86_64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yum -y install iscsi(tab)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2.设置客户端生成的名字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vim /etc/iscsi/initiatorname.iscsi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InitiatorName=iqn.2019-07.com.example:desktop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3.客户端刷新声称名字的服务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Warning: Unit file of iscsid.service changed on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disk, '</w:t>
      </w:r>
      <w:r>
        <w:rPr>
          <w:rFonts w:hint="eastAsia"/>
          <w:color w:val="FF0000"/>
        </w:rPr>
        <w:t>systemctl daemon-reload</w:t>
      </w:r>
      <w:r>
        <w:rPr>
          <w:rFonts w:hint="eastAsia"/>
        </w:rPr>
        <w:t>' recommended.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4.发现共享存储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Linux查看命令帮助的方法 :  </w:t>
      </w:r>
      <w:r>
        <w:rPr>
          <w:rFonts w:hint="eastAsia"/>
          <w:color w:val="FF0000"/>
        </w:rPr>
        <w:t>man  iscsiadm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全文查找/example   按n项下跳转匹配,看到EXAMPLES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iscsiadm --mode discoverydb --type sendtargets --portal 172.25.0.11 --discover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方法二:发现iSCSI磁盘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iscsiadm -m discovery -t st -p 服务器地址[:端口]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5.加载共享存储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systemctl restart iscsi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systemctl enable iscsi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[root@desktop0 ~]# lsblk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32" w:name="_Toc1048445954"/>
      <w:bookmarkStart w:id="133" w:name="_Toc1584703126"/>
      <w:bookmarkStart w:id="134" w:name="_Toc1241515542"/>
      <w:bookmarkStart w:id="135" w:name="_Toc1603697474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7.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数据库服务基础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32"/>
    <w:bookmarkEnd w:id="133"/>
    <w:bookmarkEnd w:id="134"/>
    <w:bookmarkEnd w:id="13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什么是数据库: 存放数据的仓库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数据库中有众多库,在每一个库中有众多的表格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常见的关系型 数据库管理系统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微软的 SQL 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IBM的 DB2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甲骨文的 Oracle、MySQL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社区开源版 MariaDB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database:数据库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虚拟机server:部署mariadb数据库服务器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RHEL7 中的 MariaDB相关包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mariadb-server :提供服务端有关的系统程序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</w:rPr>
        <w:t>[root@server0 ~]#</w:t>
      </w:r>
      <w:r>
        <w:rPr>
          <w:rFonts w:hint="default"/>
        </w:rPr>
        <w:t>yum -y install mariadb-server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enable mariadb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数据库的基本操作: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mysql    #进入数据库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show databases;     #查看所有的库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create database nsd;  #创建nsd库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drop database nsd;  #删除nsd库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MariaDB [(none)]&gt; create database nsd1906;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use mysql;    #切换到mysql库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[nsd1906]&gt; use mysql;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[mysql]&gt; show tables;  #查看当前库中有哪些表格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[mysql]&gt; exit  #退出整个数据库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在Linux命令行,为数据库管理员设置密码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数据库管理员为root,对数据库有最高权限用户,存放在mysql库user表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Linux系统管理员为root,对系统有最高权限用户,存放/etc/passwd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为数据库账号修改密码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mysqladmin [-u用户名] [-p[旧密码]] password '新密码'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mysqladmin -u root   password  '123'  #首次设置密码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mysql -u root  -p    #交互式进入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Enter password: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mysql -u root -p123  #非交互式进入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已知旧密码修改新密码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]# mysqladmin -u root -p123   password '456'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MariaDB主配置文件: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/etc/my.cnf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表格 : 增(insert)    删(delete)    改(update)     查(select)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导入/恢复到数据库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mysql [-u用户名] [-p[密码]] 数据库名 &lt; 备份文件.sql</w:t>
      </w:r>
      <w:r>
        <w:rPr>
          <w:rFonts w:hint="default"/>
          <w:color w:val="FF0000"/>
        </w:rPr>
        <w:t xml:space="preserve">    #导入数据库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wget http://classroom.example.com/pub/materials/users.sql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mysql -u root -p123 nsd1906 &lt; /root/users.sql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mysql -u root -p123          #进入到数据库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use nsd1906;  #切换到nsd1906库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[nsd1906]&gt; show tables; #显示所有表格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查(select)</w:t>
      </w:r>
      <w:r>
        <w:rPr>
          <w:rFonts w:hint="eastAsia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格式: select  表字段    from  库名.表名  where 条件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mysql -u root -p123          #进入到数据库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use nsd1906;   #切换到nsd1906库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show tables;   #显示所有表格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* from  base;      #查看表所有字段及所有记录内容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&gt; select * from  location;  #查看表所有字段及所有记录内容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查询表结构: desc 表名;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[(none)]&gt; use nsd1906;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[nsd1906]&gt; desc base;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[nsd1906]&gt; use mysql;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[mysql]&gt; desc user;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MariaDB [mysql]&gt; select user,host,password from user;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数据库授权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用户授权设置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MariaDB [(none)]&gt; 交互指令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GRANT 权限列表  ON  数据库名.表名 TO 用户名@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客户机地址 IDENTIFIED BY '密码';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除了 root 用户,此nsd1906数据库只能被用户 lisi 查询,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此用户的密码为123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grant select  on  nsd1906.*  to  lisi@localhost identified by '123';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当lisi从localhost本地登录,输入密码123,将会获得nsd1906库中所有表格的查询权限;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案例4:使用数据库查询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2. 在系统 server0 上使用数据库 nsd1906,并使用相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use nsd1906;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* from base;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* from base where  password='solicitous';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name from base where  password='solicitous';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2)有多少人的姓名是 Barbara 同时居住在 Sunnyvale?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* from  base,location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where base.name='Barbara'  and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location.city='Sunnyvale'  and  base.id=location.id;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count(*) from  base,location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where base.name='Barbara'  and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location.city='Sunnyvale'  and  base.id=location.id;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insert base  values('6','Barbara','xixi');  #插入记录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* from  base;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insert location  values('6','Sunnyvale');  #插入记录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* from  location;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 禁止空密码root用户访问 mariadb 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use mysql;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user,host,password from user where password='';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delete from user  where  password='';   #删除记录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select user,host,password  from  user;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&gt; flush  privileges;    #刷新user表记录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验证登录失败: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mysql -u root -h server0.example.com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36" w:name="_Toc2070656438"/>
      <w:bookmarkStart w:id="137" w:name="_Toc898129555"/>
      <w:bookmarkStart w:id="138" w:name="_Toc1114892227"/>
      <w:bookmarkStart w:id="139" w:name="_Toc3835665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8.NFS共享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   </w:t>
      </w:r>
    </w:p>
    <w:bookmarkEnd w:id="136"/>
    <w:bookmarkEnd w:id="137"/>
    <w:bookmarkEnd w:id="138"/>
    <w:bookmarkEnd w:id="13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环境准备:防火墙设置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firewall-cmd --set-default-zone=trusted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NFS共享概述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用途:为客户机提供共享使用的文件夹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协议:NFS(TCP/UDP 2049)、RPC(TCP/UDP 111)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所需软件包:nfs-utils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系统服务:nfs-server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虚拟机server:构建NFS服务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1.安装nfs-utils软件包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rpm -q nfs-utils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</w:rPr>
        <w:t>nfs-utils-1.3.0-0.el7.x86_64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2.配置共享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mkdir /nsd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echo 123 &gt; /nsd/1.txt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ls /nsd/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/etc/exports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文件夹路径   客户机地址(权限) 客户机地址(权限) .. 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/nsd      *(ro)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3.重启服务(重启程序)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nfs-server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虚拟机desktop:访问共享文件夹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1.挂载共享目录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/mnt/a  /mnt/b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showmount -e 172.25.0.11     #查看服务端共享内容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mount 172.25.0.11:/nsd /mnt/a/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df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 /mnt/a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df -ah            #显示当前全部的挂载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2.开机自动挂载/etc/fstab</w:t>
      </w:r>
      <w:r>
        <w:rPr>
          <w:rFonts w:hint="eastAsia"/>
        </w:rPr>
        <w:t xml:space="preserve">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_netdev:声明网络设备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    指明挂载本设备需要有网络参数再进行挂载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[root@desktop0 ~]# vim /etc/fstab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172.25.0.11:/nsd  /mnt/a  nfs defaults,_netdev 0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umount /mnt/a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umount /mnt/b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df -ah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jc w:val="left"/>
        <w:rPr>
          <w:rFonts w:hint="eastAsia"/>
        </w:rPr>
      </w:pPr>
      <w:r>
        <w:rPr>
          <w:rFonts w:hint="eastAsia"/>
        </w:rPr>
        <w:t>[root@desktop0 ~]# df -ah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40" w:name="_Toc978063290"/>
      <w:bookmarkStart w:id="141" w:name="_Toc600311735"/>
      <w:bookmarkStart w:id="142" w:name="_Toc771461382"/>
      <w:bookmarkStart w:id="143" w:name="_Toc170251177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9.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HTTP服务基础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40"/>
    <w:bookmarkEnd w:id="141"/>
    <w:bookmarkEnd w:id="142"/>
    <w:bookmarkEnd w:id="14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Web服务:提供网页内容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基于 B/S (Browser/Server)架构的网页服务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服务端提供网页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浏览器下载并显示网页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软件包:httpd(Apache组织)  #专门实现Web服务的软件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1.安装httpd软件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2.重启服务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3.访问测试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firefox  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4.书写页面文件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echo '&lt;h1&gt;NSD1906 Web' &gt;  /var/www/html/index.html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 /var/www/html/index.html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 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主配置文件配置字段: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Listen:监听地址:端口(80)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ServerName:本站点注册的DNS名称(空缺)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DocumentRoot:网页根目录(/var/www/html)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DirectoryIndex:起始页/首页文件名(index.html)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虚拟机classroom: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DNS服务器的解析:将域名解析为IP地址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server0.example.com-----&gt;172.25.0.11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www0.example.com-----&gt;172.25.0.11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webapp0.example.com-----&gt;172.25.0.11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nslookup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nslookup server0.example.com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nslookup www0.example.com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DocumentRoot:网页文件的根目录(/var/www/html)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/var/www/myweb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echo '&lt;h1&gt;wo shi myweb'  &gt; /var/www/myweb/index.html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/var/www/myweb/index.html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vim /etc/httpd/conf/httpd.conf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DocumentRoot "/var/www/myweb"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虚拟机desktop:测试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网络路径与实际服务器路径    网页文件的根目录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客户端:firefox http://172.25.0.11:80----&gt;服务端172.25.0.11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-----&gt;httpd 80-----&gt;DocumentRoot /var/www/myweb---&gt;index.html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客户端: firefox 172.25.0.11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服务端: /var/www/myweb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客户端: firefox 172.25.0.11/abc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服务端: /var/www/myweb/abc/index.html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DocmentRoot  /var/www/myweb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客户端: firefox 172.25.0.11/var/www/myweb/abc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服务端: /var/www/myweb/var/www/myweb/abc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/var/www/myweb/abc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echo '&lt;h1&gt;wo shi abc' &gt;    /var/www/myweb/abc/index.html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 172.25.0.11/abc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vsftpd-----&gt;/var/ftp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httpd------&gt;/var/www/html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44" w:name="_Toc1286613570"/>
      <w:bookmarkStart w:id="145" w:name="_Toc1685516929"/>
      <w:bookmarkStart w:id="146" w:name="_Toc30961730"/>
      <w:bookmarkStart w:id="147" w:name="_Toc101538596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10.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虚拟Web主机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</w:t>
      </w:r>
    </w:p>
    <w:bookmarkEnd w:id="144"/>
    <w:bookmarkEnd w:id="145"/>
    <w:bookmarkEnd w:id="146"/>
    <w:bookmarkEnd w:id="14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虚拟Web主机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由同一台服务器提供多个不同的Web站点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区分方式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基于域名的虚拟主机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基于端口的虚拟主机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基于IP地址的虚拟主机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配置文件路径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/etc/httpd/conf/httpd.conf   #主配置文件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/etc/httpd/conf.d/*.conf     #调用配置文件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为每个虚拟站点添加配置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&lt;VirtualHost IP地址:端口&gt;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ServerName  此站点的DNS名称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DocumentRoot  此站点的网页根目录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 vim命令模式下 u 可以撤销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虚拟Web主机优先级,由上到下依次匹配,匹配即停止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一旦使用虚拟Web主机功能,所有的网站都必须利用虚拟Web主机实现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ServerName www0.example.com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DocumentRoot /var/www/baidu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ServerName server0.example.com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DocumentRoot /var/www/qq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ServerName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DocumentRoot /var/www/myweb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Web访问控制,针对存放网页文件的目录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子目录默认继承父目录的Web访问控制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&lt;Directory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Require all </w:t>
      </w:r>
      <w:r>
        <w:rPr>
          <w:rFonts w:hint="eastAsia"/>
          <w:color w:val="FF0000"/>
        </w:rPr>
        <w:t>denied</w:t>
      </w:r>
      <w:r>
        <w:rPr>
          <w:rFonts w:hint="eastAsia"/>
        </w:rPr>
        <w:t xml:space="preserve">   #拒绝所有人访问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&lt;Directory "/var/www"&gt;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Require all </w:t>
      </w:r>
      <w:r>
        <w:rPr>
          <w:rFonts w:hint="eastAsia"/>
          <w:color w:val="FF0000"/>
        </w:rPr>
        <w:t>granted</w:t>
      </w:r>
      <w:r>
        <w:rPr>
          <w:rFonts w:hint="eastAsia"/>
        </w:rPr>
        <w:t xml:space="preserve">    #允许所有人访问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案例:自定义Web的网页文件根目录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1.实现server0.example.com访问网页文件根目录修改为/webroot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vim /etc/httpd/conf.d/nsd01.conf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ServerName server0.example.com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DocumentRoot /webroot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/webroot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echo '&lt;h1&gt;wo shi webroot' &gt; /webroot/index.html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2.修改访问控制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/etc/httpd/conf.d/nsd02.conf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&lt;Directory   "/webroot"&gt;    #针对/webroot路径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Require all </w:t>
      </w:r>
      <w:r>
        <w:rPr>
          <w:rFonts w:hint="eastAsia"/>
          <w:color w:val="FF0000"/>
        </w:rPr>
        <w:t>granted</w:t>
      </w:r>
      <w:r>
        <w:rPr>
          <w:rFonts w:hint="eastAsia"/>
        </w:rPr>
        <w:t xml:space="preserve">   #允许所有人访问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3.SELinux策略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setenforce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Permissive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vim /etc/selinux/config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SELINUX=permissive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firefox server0.example.com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环境准备:防火墙设置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虚拟机desktop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firewall-cmd --set-default-zone=trusted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文件夹权限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针对 DocumentRoot 网页目录的权限控制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httpd 运行身份(用户/组):apache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客户机地址限制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&lt;Directory&gt; 配置区段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每个文件夹自动继承其父目录的ACL访问权限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除非针对子目录有明确设置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&lt;Directory 目录的绝对路径&gt;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.. 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Require all denied|granted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Require ip IP或网段地址 .. 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案例1:配置网页内容访问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在 Web 网站 http://server0.example.com 的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DocumentRoot 目录下创建一个名为 private 的子目录,要求如下: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1.创建目录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/etc/httpd/conf.d/nsd01.conf  #查看DocumentRoot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/var/www/abc01/private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2.从 http://classroom.example.com/pub/materials/private.html下载一个文件副本到这个目录,重命名为 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不要对文件 index.html 的内容作任何修改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/var/www/abc01/private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wget http://classroom.example.com/pub/materials/private.html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mv private.html 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firefox server0.example.com/private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3</w:t>
      </w:r>
      <w:r>
        <w:rPr>
          <w:rFonts w:hint="default"/>
          <w:color w:val="FF0000"/>
        </w:rPr>
        <w:t>.</w:t>
      </w:r>
      <w:r>
        <w:rPr>
          <w:rFonts w:hint="eastAsia"/>
          <w:color w:val="FF0000"/>
        </w:rPr>
        <w:t>从虚拟机server0 上,任何人都可以浏览 private 的内容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但是从其他系统不能访问这个目录的内容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vim /etc/httpd/conf/httpd.conf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vim /etc/httpd/conf.d/nsd02.conf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&lt;Directory  "/var/www/abc01/private"&gt;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Require ip 172.25.0.11    #仅允许172.25.0.11访问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虚拟机desktop: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server0.example.com/private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Forbidden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You don't have permission to access /private on this server.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案例2:使用自定Web根目录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调整 Web 站点 http://server0.example.com 的网页目录,要求如下: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1)新建目录 /webroot,作为此站点新的网页目录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/webroot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echo '&lt;h1&gt; wo shi webroot' &gt; /webroot/index.html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/webroot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2)修改访问控制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vim /etc/httpd/conf.d/nsd02.conf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&lt;Directory  "/webroot"&gt;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Require all granted   #允许所有人可以访问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&lt;/Directory&gt;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3)修改SELinux策略:安全上下文值(打标签) 布尔值策略 非默认端口开放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semanage --help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semanage fcontext -l  |  less   #查看所有上下文值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-Zd /var/www/    #专查看目录上下文值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-Zd /webroot/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方式1:参照标准目录,重设新目录的属性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chcon [-R] --reference=模板目录   新目录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chcon -R  --reference=/var/www  /webroot/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-Zd /webroot/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测试: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server0.example.com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48" w:name="_Toc1760618616"/>
      <w:bookmarkStart w:id="149" w:name="_Toc1409425526"/>
      <w:bookmarkStart w:id="150" w:name="_Toc522336395"/>
      <w:bookmarkStart w:id="151" w:name="_Toc725209634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部署动态网站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48"/>
    <w:bookmarkEnd w:id="149"/>
    <w:bookmarkEnd w:id="150"/>
    <w:bookmarkEnd w:id="15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静态网站的运行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服务端的原始网页 = 浏览器访问到的网页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由Web服务软件处理所有请求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文本(txt/html)、图片(jpg/png)等静态资源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动态网站的运行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服务端的原始网页 ≠ 浏览器访问到的网页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由Web服务软件接受请求,动态程序转后端模块处理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PHP网页、Python网页、JSP网页......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为站点 webapp0.example.com 配置提供动态Web内容,要求如下: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1.部署Python页面文件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/etc/httpd/conf.d/nsd01.conf  #查看DocumentRoot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/var/www/abc03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wget http://classroom.example.com/pub/materials/webinfo.wsgi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 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2.页面跳转(页面别名  地址重写)方便用户的访问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当用户访问 webapp0.example.com将webinfo.wsgi页面进行呈现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格式:  Alias  网络路径     实际路径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Alias   /     /var/www/abc03/webinfo.wsgi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当用户访问的时网页文件根目录时,跳转到/var/www/abc03/webinfo.wsgi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/]# vim /etc/httpd/conf.d/nsd01.conf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/var/www/abc03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Alias  /   /var/www/abc03/webinfo.wsgi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当用户访问的是网页文件根目录时,跳转到/var/www/abc03/webinfo.wsgi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 xml:space="preserve">3.翻译Python页面代码 </w:t>
      </w:r>
      <w:r>
        <w:rPr>
          <w:rFonts w:hint="eastAsia"/>
        </w:rPr>
        <w:t xml:space="preserve">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yum -y install mod_wsgi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/var/www/abc03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WsgiScriptAlias /  /var/www/abc03/webinfo.wsgi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页面内容显示: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UNIX时间戳:从1970-1-1 0:0:0到达现在时间,所经历的秒数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firefox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4.此虚拟Web主机侦听在端口8909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vim /etc/httpd/conf.d/nsd01.conf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Listen 8909             #设置httpd程序监听8909端口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*:8909&gt;     #设置虚拟Web主机监听8909端口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/var/www/abc03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WsgiScriptAlias /  /var/www/abc03/webinfo.wsgi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semanage port -l  | grep http  #查看关于http开放的端口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]# semanage port -a -t http_port_t  -p tcp 8909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此命令会占用较多内存, -a 添加  -t 类型  -p 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测试验证: firefox webapp0.example.com:8909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总结:访问时端口优先级最高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52" w:name="_Toc501609822"/>
      <w:bookmarkStart w:id="153" w:name="_Toc1864529796"/>
      <w:bookmarkStart w:id="154" w:name="_Toc651346111"/>
      <w:bookmarkStart w:id="155" w:name="_Toc78787004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12.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安全Web服务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</w:t>
      </w:r>
    </w:p>
    <w:bookmarkEnd w:id="152"/>
    <w:bookmarkEnd w:id="153"/>
    <w:bookmarkEnd w:id="154"/>
    <w:bookmarkEnd w:id="15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PKI公钥基础设施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Public Key Infrastructure,公钥基础设施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公钥:主要用来加密数据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数字证书:证明拥有者的合法性/权威性(单位名称、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有效期、公钥、颁发机构及签名、......)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Certificate Authority,数字证书授权中心:负责证书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的申请/审核/颁发/鉴定/撤销等管理工作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数据证书授权中心:虚拟机classroom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为站点 www0.example.com 配置安全加密的Web内容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1.部署网站证书(营业执照)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/etc/pki/tls/certs/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wget http://classroom.example.com/pub/tls/certs/server0.crt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2.部署网站的根证书(工商局的信息)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/etc/pki/tls/certs/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wget http://classroom.example.com/pub/example-ca.crt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3.部署解密数据的私钥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/etc/pki/tls/private/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wget http://classroom.example.com/pub/tls/private/server0.key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4.安装可以进行加密支持的软件mod_ssl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yum -y install mod_ssl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/]# vim /etc/httpd/conf.d/ssl.conf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补充:vim末行模式  输入set  nu 可以开启行号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59 DocumentRoot "/var/www/abc02"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60 ServerName www0.example.com:443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指定网站证书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100 SSLCertificateFile /etc/pki/tls/certs/server0.crt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指定解密的私钥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107 SSLCertificateKeyFile /etc/pki/tls/private/server0.key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指定网站的根证书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122 SSLCACertificateFile /etc/pki/tls/certs/example-ca.crt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firefox https://www0.example.com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我已了解可能的风险---&gt;添加例外----&gt;确认安全例外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56" w:name="_Toc807112517"/>
      <w:bookmarkStart w:id="157" w:name="_Toc2109151257"/>
      <w:bookmarkStart w:id="158" w:name="_Toc2025761168"/>
      <w:bookmarkStart w:id="159" w:name="_Toc839618628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13.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补充:Samba共享服务(Windows与Linux跨平台的共享)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</w:t>
      </w:r>
    </w:p>
    <w:bookmarkEnd w:id="156"/>
    <w:bookmarkEnd w:id="157"/>
    <w:bookmarkEnd w:id="158"/>
    <w:bookmarkEnd w:id="15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smb(用户验证通信协议)  cifs(Samba独有文件系统)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程序名(服务名):smb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</w:rPr>
      </w:pPr>
      <w:r>
        <w:rPr>
          <w:rFonts w:hint="eastAsia"/>
          <w:color w:val="auto"/>
        </w:rPr>
        <w:t>虚拟机server: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/]# yum -y install samba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2.创建Samba共享帐号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1.建立在本地用户的基础上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2.采用独立的密码,与用户登录系统的密码不同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useradd harry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pdbedit -a harry  #添加为samba帐号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new password: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retype new password: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pdbedit -L        #查看所有的samba帐号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pdbedit -x harry  #删除samba帐号harry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pdbedit -a harry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3.创建共享目录及配置共享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mkdir /public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echo haha &gt; /public/1.txt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[root@server0 /]# vim /etc/samba/smb.conf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命令模式: G(大写) 到全文的末行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[nsd]              #设置共享名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path = /public     #设置实际共享的路径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systemctl restart smb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4.修改SELinux策略: 布尔值策略(服务功能的开关)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getsebool -a | grep samba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setsebool samba_export_all_ro 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/]# getsebool -a | grep samba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</w:rPr>
      </w:pPr>
      <w:r>
        <w:rPr>
          <w:rFonts w:hint="eastAsia"/>
          <w:color w:val="auto"/>
        </w:rPr>
        <w:t>客户端:虚拟机desktop0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1.安装软件包,支持cifs文件系统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yum -y install cifs-utils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2.进行挂载访问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/mnt/smb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格式:mount -o user=用户名,pass=密码  //服务器IP地址/共享名  挂载点目录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mount -o user=harry,pass=123  //172.25.0.11/nsd  /mnt/smb/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df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/mnt/smb/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3.开机自动挂载/etc/fstab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//172.25.0.11/nsd  /mnt/smb  cifs defaults,user=harry,pass=123,_netdev 0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umount /mnt/smb/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60" w:name="_Toc1205082983"/>
      <w:bookmarkStart w:id="161" w:name="_Toc1948675842"/>
      <w:bookmarkStart w:id="162" w:name="_Toc1724513782"/>
      <w:bookmarkStart w:id="163" w:name="_Toc49210355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14.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设置网络参数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60"/>
    <w:bookmarkEnd w:id="161"/>
    <w:bookmarkEnd w:id="162"/>
    <w:bookmarkEnd w:id="16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一 设置永久的主机名,配置文件为/etc/hostname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echo 'nsd.tedu.cn' &gt; /etc/hostname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cat /etc/hostname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nsd.tedu.cn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二 永久设置设置IP地址 子网掩码  网关地址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1.查看识别的网卡名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nmcli connection show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名称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System eth0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2.设置永久的IP地址 子网掩码  网关地址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modify 'System eth0'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ipv4.method manual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ipv4.addresses '172.25.0.110/24   172.25.0.254'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connection.autoconnect  yes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修改  '网卡名'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ipv4.方法  手工设置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ipv4.地址  'IP地址/子网掩码   网关地址'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每次开机自动启用配置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3.激活配置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nmcli connection up 'System eth0'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ifconfig | head -2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route     #查看网关地址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Gateway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172.25.0.254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三  DNS服务器的地址</w:t>
      </w:r>
      <w:r>
        <w:rPr>
          <w:rFonts w:hint="eastAsia"/>
        </w:rPr>
        <w:t xml:space="preserve">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永久配置文件:/etc/resolv.conf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echo 'nameserver 172.25.254.254' &gt; /etc/resolv.conf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/etc/resolv.conf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nameserver 172.25.254.254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nslookup  server0.example.com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64" w:name="_Toc149707323"/>
      <w:bookmarkStart w:id="165" w:name="_Toc1742321048"/>
      <w:bookmarkStart w:id="166" w:name="_Toc1925959137"/>
      <w:bookmarkStart w:id="167" w:name="_Toc56741943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15.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聚合连接(链路聚合  网卡绑定)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</w:t>
      </w:r>
    </w:p>
    <w:bookmarkEnd w:id="164"/>
    <w:bookmarkEnd w:id="165"/>
    <w:bookmarkEnd w:id="166"/>
    <w:bookmarkEnd w:id="16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作用:实现网卡的高可用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 eth1     eth2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                 虚拟网卡:team0  192.168.1.1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 xml:space="preserve">1.生成虚拟的网卡team0     参考:man teamd.conf 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                           全文搜索/example  按 n跳转匹配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add type team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con-name team0 ifname team0 autoconnect yes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config '{"runner": {"name": "activebackup"}}'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nmcli connection 添加  类型   组队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配置文件名 team0  网卡名  team0 开机自动启用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配置运行方式为  活跃备份方式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ifconfig  team0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2.添加成员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add type team-slave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con-name team0-1 ifname eth1 master team0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add type team-slave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con-name team0-2 ifname eth2 master team0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添加  类型  team-成员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配置文件名 team0-2  网卡名为  eth2  主设备  team0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3.team0配置IP地址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modify team0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ipv4.method manual ipv4.addresses 192.168.1.1/24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connection.autoconnect  yes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nmcli connection up team0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teamdctl team0 state   #专用于查看team0信息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ifconfig eth2 down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teamdctl team0 state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如果有敲错,删除所有重新开始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nmcli connection delete team0    #删除配置文件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nmcli connection delete team0-1  #删除配置文件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nmcli connection delete team0-2  #删除配置文件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68" w:name="_Toc1207919107"/>
      <w:bookmarkStart w:id="169" w:name="_Toc116740173"/>
      <w:bookmarkStart w:id="170" w:name="_Toc1683793123"/>
      <w:bookmarkStart w:id="171" w:name="_Toc427583507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16.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基础邮件服务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168"/>
    <w:bookmarkEnd w:id="169"/>
    <w:bookmarkEnd w:id="170"/>
    <w:bookmarkEnd w:id="17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前提:修改IP地址,符合DNS解析结果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[root@nsd ~]# nmcli connection modify 'System eth0'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ipv4.method manual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ipv4.addresses  '172.25.0.11/24  172.25.0.254'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connection.autoconnect  yes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nmcli connection up 'System eth0'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查看DNS服务器地址: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[root@nsd ~]# cat /etc/resolv.conf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nameserver 172.25.254.254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nslookup server0.example.com #测试解析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</w:t>
      </w:r>
      <w:r>
        <w:rPr>
          <w:rFonts w:hint="default"/>
        </w:rPr>
        <w:t>#########</w:t>
      </w:r>
      <w:r>
        <w:rPr>
          <w:rFonts w:hint="eastAsia"/>
        </w:rPr>
        <w:t>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电子邮件通信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DNS服务器:虚拟机classroom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yg@qq.com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yg@server0.example.com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</w:t>
      </w:r>
      <w:r>
        <w:rPr>
          <w:rFonts w:hint="default"/>
        </w:rPr>
        <w:t>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虚拟机server:构建邮件服务器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1.安装postfix软件,实现邮件服务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rpm -q postfix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postfix-2.10.1-6.el7.x86_64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0707C9"/>
        </w:rPr>
      </w:pPr>
      <w:r>
        <w:rPr>
          <w:rFonts w:hint="eastAsia"/>
          <w:color w:val="0707C9"/>
        </w:rPr>
        <w:t>2.修改配置文件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vim /etc/postfix/main.cf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vim末行模式: set  nu 开启行号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99 myorigin = server0.example.com  #默认补全的域名后缀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116 inet_interfaces = all  #在本机所有网卡启用邮件功能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164 mydestination = server0.example.com                 #判断为本域邮件的依据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0707C9"/>
        </w:rPr>
        <w:t>3.重启邮件服务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systemctl restart postfix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使用mail命令发信/收信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mail 发信操作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mail  -s   '邮件标题'     -r   发件人     收件人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useradd yg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useradd xln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mail -s 'test01' -r  yg   xln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hahaxixihehelele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[root@nsd ~]# mail -u xln  #查看xln的邮件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&gt;N  1 yg@server0.example.c  Sat Jul 13 14:2118/569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&amp; 1     #输入邮件编号1查看邮件内容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[root@nsd ~]# echo '123'  | mail -s 'abc' -r  yg  xln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[root@nsd ~]# mail -u xln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72" w:name="_Toc185802437"/>
      <w:bookmarkStart w:id="173" w:name="_Toc1641004099"/>
      <w:bookmarkStart w:id="174" w:name="_Toc1335406897"/>
      <w:bookmarkStart w:id="175" w:name="_Toc205780857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17.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parted分区工具,进行GPT分区模式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</w:t>
      </w:r>
    </w:p>
    <w:bookmarkEnd w:id="172"/>
    <w:bookmarkEnd w:id="173"/>
    <w:bookmarkEnd w:id="174"/>
    <w:bookmarkEnd w:id="17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MBR分区模式: fdisk分区工具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最多有4个主分区,划分3个主分区,1个扩展分区,n个逻辑分区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最大的空间支持:2.2TB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GPT分区模式:parted分区工具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最多有128个主分区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最大的空间支持:18EB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[root@nsd ~]# lsblk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[root@nsd ~]# parted  /dev/vdb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(parted) mktable  gpt      #指定分区模式gpt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(parted) print            #输出分区表信息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(parted) mkpart           #划分新的分区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分区名称？  []? nsd           #随意起名字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文件系统类型？  [ext2]? xfs    #随意写不起决定性作用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起始点？ 0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结束点？ 2G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忽略/Ignore/放弃/Cancel? Ignore   #输入  i 忽略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(parted) unit GB      #使用GB作为单位显示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(parted) print  </w:t>
      </w:r>
    </w:p>
    <w:p>
      <w:pPr>
        <w:pStyle w:val="2"/>
        <w:keepNext/>
        <w:keepLines/>
        <w:pageBreakBefore w:val="0"/>
        <w:widowControl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default"/>
          <w:lang w:eastAsia="zh-CN"/>
        </w:rPr>
      </w:pPr>
      <w:bookmarkStart w:id="176" w:name="_Toc1867060925"/>
      <w:bookmarkStart w:id="177" w:name="_Toc1564728521"/>
      <w:bookmarkStart w:id="178" w:name="_Toc1118427217"/>
      <w:bookmarkStart w:id="179" w:name="_Toc711041812"/>
      <w:r>
        <w:rPr>
          <w:rFonts w:hint="default"/>
          <w:lang w:eastAsia="zh-CN"/>
        </w:rPr>
        <w:t>第三部分 系统&amp;服务管理进阶</w:t>
      </w:r>
      <w:bookmarkEnd w:id="176"/>
      <w:bookmarkEnd w:id="177"/>
      <w:bookmarkEnd w:id="178"/>
      <w:bookmarkEnd w:id="179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80" w:name="_Toc1181286341"/>
      <w:bookmarkStart w:id="181" w:name="_Toc34103690"/>
      <w:bookmarkStart w:id="182" w:name="_Toc957426216"/>
      <w:bookmarkStart w:id="183" w:name="_Toc63585387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构建新的教学环境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</w:t>
      </w:r>
    </w:p>
    <w:bookmarkEnd w:id="180"/>
    <w:bookmarkEnd w:id="181"/>
    <w:bookmarkEnd w:id="182"/>
    <w:bookmarkEnd w:id="18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1.构建两台虚拟机,操作系统为CentOS7.5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Enter VM number: 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Enter VM number: 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#修改两台虚拟机名为A与B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2.利用root进入两台虚拟机,密码为:123456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1216C6"/>
        </w:rPr>
        <w:t>3.配置永久主机名</w:t>
      </w:r>
      <w:r>
        <w:rPr>
          <w:rFonts w:hint="eastAsia"/>
        </w:rPr>
        <w:t xml:space="preserve">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虚拟机A:svr7.tedu.cn</w:t>
      </w:r>
      <w:r>
        <w:rPr>
          <w:rFonts w:hint="default"/>
        </w:rPr>
        <w:t xml:space="preserve">    </w:t>
      </w:r>
      <w:r>
        <w:rPr>
          <w:rFonts w:hint="eastAsia"/>
        </w:rPr>
        <w:t>虚拟机B:pc207.tedu.cn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4.配置IP地址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虚拟机A:为eth0配置 192.168.4.7/24</w:t>
      </w:r>
      <w:r>
        <w:rPr>
          <w:rFonts w:hint="default"/>
        </w:rPr>
        <w:t xml:space="preserve">    </w:t>
      </w:r>
      <w:r>
        <w:rPr>
          <w:rFonts w:hint="eastAsia"/>
        </w:rPr>
        <w:t>虚拟机B:为eth0配置 192.168.4.207/24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5.利用真机进行远程管理两台虚拟机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ping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ping 192.168.4.207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6.为真机上设置永久别名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[student@room9pc01 ~]$ vim /home/student/.bashrc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alias goa='ssh  -X  root@192.168.4.7'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alias gob='ssh  -X  root@192.168.4.207'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新开一个终端验证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1216C6"/>
        </w:rPr>
        <w:t>7.构建Yum仓库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服务端:真机构建FTP服务器,共享光盘所有内容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1)真机检测软件包vsftpd的安装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[student@room9pc01 ~]$ rpm -q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vsftpd-3.0.2-22.el7.x86_64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[student@room9pc01 ~]$ systemctl status vsftpd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2)共享光盘所有内容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默认共享的路径:/var/ftp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]$ mkdir /var/ftp/centos-1804/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]$ mount /iso/CentOS7-1804.iso   /var/ftp/centos-1804/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]$ ls /var/ftp/centos-1804/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]$ vim /etc/fstab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/var/lib/libvirt/images/iso/CentOS7-1804.iso  /var/ftp/centos-1804 iso9660 defaults 0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]$ firefox ftp://192.168.4.254/centos-1804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客户端:两台虚拟机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vim /etc/yum.repos.d/local.repo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[local_repo]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baseurl="ftp://192.168.4.254/centos-1804"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gpgcheck=0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1.配置主机名为:svr10.tedu.cn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2.配置eth0的IP地址:192.168.4.10/24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3.配置Yum仓库,指向服务端为真机的FTP服务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1.配置主机名为:pc20.tedu.cn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2.配置eth0的IP地址:192.168.4.20/24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3.配置Yum仓库,指向服务端为真机的FTP服务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84" w:name="_Toc608580736"/>
      <w:bookmarkStart w:id="185" w:name="_Toc700741793"/>
      <w:bookmarkStart w:id="186" w:name="_Toc1312848955"/>
      <w:bookmarkStart w:id="187" w:name="_Toc134153635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目录结构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    </w:t>
      </w:r>
    </w:p>
    <w:bookmarkEnd w:id="184"/>
    <w:bookmarkEnd w:id="185"/>
    <w:bookmarkEnd w:id="186"/>
    <w:bookmarkEnd w:id="18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default"/>
          <w:color w:val="1216C6"/>
        </w:rPr>
        <w:t>[1]</w:t>
      </w:r>
      <w:r>
        <w:rPr>
          <w:rFonts w:hint="eastAsia"/>
          <w:color w:val="1216C6"/>
        </w:rPr>
        <w:t>认识Linux的目录层次: – man hier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常见一级目录的用途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/boot 存放系统引导必需的文件,包括内核、启动配置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/bin、/sbin 存放各种命令程序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/dev 存放硬盘、键盘、鼠标、光驱等各种设备文件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 存放Linux系统及各种程序的配置文件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/root、/home/用户名 分别是管理员root、普通用户的默认家目录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 存放日志文件、邮箱目录等经常变化的文件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/proc 存放内存中的映射数据,不占用磁盘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/tmp 存放系统运行过程中使用的一些临时文件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-ld /tmp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drwxrwxrwt. 8 root root 172 7月  15 10:34 /tmp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default"/>
          <w:color w:val="1216C6"/>
        </w:rPr>
        <w:t>[2]</w:t>
      </w:r>
      <w:r>
        <w:rPr>
          <w:rFonts w:hint="eastAsia"/>
          <w:color w:val="1216C6"/>
        </w:rPr>
        <w:t>权限的数值表示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权限的数值化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基本权限:r = 4,w = 2,x =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附加权限:SUID = 4,SGID = 2,Sticky Bit = 1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chmod 750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chmod 700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chmod 755 /nsd01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default"/>
          <w:color w:val="1216C6"/>
        </w:rPr>
        <w:t>[3]</w:t>
      </w:r>
      <w:r>
        <w:rPr>
          <w:rFonts w:hint="eastAsia"/>
          <w:color w:val="1216C6"/>
        </w:rPr>
        <w:t>历史命令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管理/调用曾经执行过的命令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history:查看历史命令列表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history -c:清空历史命令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!n:执行命令历史中的第n条命令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!str:执行最近一次以str开头的历史命令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vim /etc/profile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HISTSIZE=1000  //默认记录1000条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history        #显示历史命令列表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history -c     #清空所有的历史命令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cat -n /etc/redhat-release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history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!cat    #执行临时命令中最近以cat开头的命令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default"/>
          <w:color w:val="1216C6"/>
        </w:rPr>
        <w:t>[4]</w:t>
      </w:r>
      <w:r>
        <w:rPr>
          <w:rFonts w:hint="eastAsia"/>
          <w:color w:val="1216C6"/>
        </w:rPr>
        <w:t>实用小命令工具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du,统计文件的占用空间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du [选项]... [目录或文件]...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-s:只统计每个参数所占用的总空间大小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-h:提供易读容量单位(K、M等)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du   -sh  /root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du   -sh  /root/  /etc/  /boot/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du   -sh 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date,查看/调整系统日期时间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date +%F、date +%R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date +"%Y-%m-%d %H:%M:%S"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date -s "yyyy-mm-dd HH:MM:SS"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+%F   #显示  年-月-日</w:t>
      </w:r>
      <w:r>
        <w:rPr>
          <w:rFonts w:hint="default"/>
        </w:rPr>
        <w:t xml:space="preserve">    </w:t>
      </w:r>
      <w:r>
        <w:rPr>
          <w:rFonts w:hint="eastAsia"/>
        </w:rPr>
        <w:t>2019-07-15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+%Y   #显示 年</w:t>
      </w:r>
      <w:r>
        <w:rPr>
          <w:rFonts w:hint="default"/>
        </w:rPr>
        <w:t xml:space="preserve">    </w:t>
      </w:r>
      <w:r>
        <w:rPr>
          <w:rFonts w:hint="eastAsia"/>
        </w:rPr>
        <w:t>2019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+%m   #显示 月</w:t>
      </w:r>
      <w:r>
        <w:rPr>
          <w:rFonts w:hint="default"/>
        </w:rPr>
        <w:t xml:space="preserve">    </w:t>
      </w:r>
      <w:r>
        <w:rPr>
          <w:rFonts w:hint="eastAsia"/>
        </w:rPr>
        <w:t>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+%d   #显示 日期</w:t>
      </w:r>
      <w:r>
        <w:rPr>
          <w:rFonts w:hint="default"/>
        </w:rPr>
        <w:t xml:space="preserve">   </w:t>
      </w:r>
      <w:r>
        <w:rPr>
          <w:rFonts w:hint="eastAsia"/>
        </w:rPr>
        <w:t>15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+%H   #显示 时</w:t>
      </w:r>
      <w:r>
        <w:rPr>
          <w:rFonts w:hint="default"/>
        </w:rPr>
        <w:t xml:space="preserve">    </w:t>
      </w:r>
      <w:r>
        <w:rPr>
          <w:rFonts w:hint="eastAsia"/>
        </w:rPr>
        <w:t>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+%M   #显示 分</w:t>
      </w:r>
      <w:r>
        <w:rPr>
          <w:rFonts w:hint="default"/>
        </w:rPr>
        <w:t xml:space="preserve">    </w:t>
      </w:r>
      <w:r>
        <w:rPr>
          <w:rFonts w:hint="eastAsia"/>
        </w:rPr>
        <w:t>42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date +%S   #显示 秒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88" w:name="_Toc1712002059"/>
      <w:bookmarkStart w:id="189" w:name="_Toc1067574099"/>
      <w:bookmarkStart w:id="190" w:name="_Toc2039272955"/>
      <w:bookmarkStart w:id="191" w:name="_Toc344747360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3.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制作快捷方式    制作连接(链接)文件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</w:t>
      </w:r>
    </w:p>
    <w:bookmarkEnd w:id="188"/>
    <w:bookmarkEnd w:id="189"/>
    <w:bookmarkEnd w:id="190"/>
    <w:bookmarkEnd w:id="19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制作软连接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格式: ln  -s  /路径/源文件   /路径/快捷方式名     #必须时绝对路径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/etc/sysconfig/network-scripts/ifcfg-eth0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ln -s /etc/sysconfig/network-scripts/ifcfg-eth0   /etc/net0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ls /etc/net0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/etc/net0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软连接特点: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若原始文件或目录被删除,连接文件将失效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软连接可存放在不同分区/文件系统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硬连接特点: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若原始文件被删除,连接文件仍可用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硬连接与原始文件必须在同一分区/文件系统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ln -s  /opt/A  /opt/B   #制作软连接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cat /opt/B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ln  /opt/A   /opt/C  #制作硬连接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rm -rf /opt/A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/opt/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cat /opt/B   #软连接不可用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cat /opt/C   #硬连接可以使用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获取命令帮助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[root@svr7 ~]# man 5 passwd  #5代表配置文件类型帮助信息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92" w:name="_Toc1710942936"/>
      <w:bookmarkStart w:id="193" w:name="_Toc623976945"/>
      <w:bookmarkStart w:id="194" w:name="_Toc1310765439"/>
      <w:bookmarkStart w:id="195" w:name="_Toc206432042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4.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zip归档工具,跨平台的压缩格式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</w:t>
      </w:r>
    </w:p>
    <w:bookmarkEnd w:id="192"/>
    <w:bookmarkEnd w:id="193"/>
    <w:bookmarkEnd w:id="194"/>
    <w:bookmarkEnd w:id="19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归档+压缩操作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zip [-r] 备份文件.zip 被归档的文档...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zip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zip -r /opt/file.zip  /root/ /etc/passwd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/opt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• 释放归档+解压操作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unzip 备份文件.zip [-d 目标文件夹]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yum -y install unzip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unzip /opt/nsd.zip -d /mnt/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/mnt/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  <w:r>
        <w:rPr>
          <w:rFonts w:hint="default"/>
        </w:rPr>
        <w:t>########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196" w:name="_Toc1344247443"/>
      <w:bookmarkStart w:id="197" w:name="_Toc686137854"/>
      <w:bookmarkStart w:id="198" w:name="_Toc798035411"/>
      <w:bookmarkStart w:id="199" w:name="_Toc10410804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5.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自定义Yum源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</w:t>
      </w:r>
    </w:p>
    <w:bookmarkEnd w:id="196"/>
    <w:bookmarkEnd w:id="197"/>
    <w:bookmarkEnd w:id="198"/>
    <w:bookmarkEnd w:id="19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1.具备从互联网下载一些软件包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ls /linux-soft/01/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2.将tools.tar.gz传递到虚拟机A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scp /linux-soft/01/tools.tar.gz  root@192.168.4.7:/root/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 xml:space="preserve">3.在虚拟机A查看  </w:t>
      </w:r>
      <w:r>
        <w:rPr>
          <w:rFonts w:hint="eastAsia"/>
        </w:rPr>
        <w:t xml:space="preserve">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 /root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tar -xf /root/tools.tar.gz  -C 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/tools/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/tools/other/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4.在虚拟机A生成仓库数据文件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createrepo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createrepo /tools/other/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/tools/other/repodata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5.书写客户端配置文件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[local_repo]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baseurl="ftp://192.168.4.254/centos-1804"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gpgcheck=0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[myrpm]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name=other 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baseurl=file:///tools/other  #指定为本机为Yum服务端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gpgcheck=0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yum repolist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cmatrix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cmatrix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cmatrix -C 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sl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oneko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oneko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oneko &amp;   #将程序放入后台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00" w:name="_Toc704040234"/>
      <w:bookmarkStart w:id="201" w:name="_Toc812781405"/>
      <w:bookmarkStart w:id="202" w:name="_Toc204554962"/>
      <w:bookmarkStart w:id="203" w:name="_Toc96986146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6.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vim编辑技巧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</w:t>
      </w:r>
    </w:p>
    <w:bookmarkEnd w:id="200"/>
    <w:bookmarkEnd w:id="201"/>
    <w:bookmarkEnd w:id="202"/>
    <w:bookmarkEnd w:id="20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命令模式操作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cp /etc/passwd  /opt/a.txt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/opt/a.txt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光标跳转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Home 键 或 ^、数字 0 </w:t>
      </w:r>
      <w:r>
        <w:rPr>
          <w:rFonts w:hint="eastAsia"/>
        </w:rPr>
        <w:tab/>
      </w:r>
      <w:r>
        <w:rPr>
          <w:rFonts w:hint="eastAsia"/>
        </w:rPr>
        <w:t>跳转到行首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键 或“$”键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跳转到行尾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PgUp 键、PgDn 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向上翻页、向下翻页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1G 或 gg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跳转到文件的首行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跳转到文件的末尾行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复制/粘贴/删除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复制 yy、3yy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复制光标处的一行、3行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粘贴 p、P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粘贴到光标处之后、之前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 或 Delete键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删除光标处的单个字符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dd、#dd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删除光标处的一行、#行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从光标处之前删除至行首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d$或D(大写)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从光标处删除到行尾,进入插入模式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查找/撤销/保存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向后查找字符串“word”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n、N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跳至后/前一个结果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撤销最近的一次操作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撤销对当前行的所有修改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Ctrl + r </w:t>
      </w:r>
      <w:r>
        <w:rPr>
          <w:rFonts w:hint="eastAsia"/>
        </w:rPr>
        <w:tab/>
      </w:r>
      <w:r>
        <w:rPr>
          <w:rFonts w:hint="eastAsia"/>
        </w:rPr>
        <w:t>取消前一次撤销操作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ZZ(大写)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保存修改并退出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末行模式操作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:r /etc/filesystems 读入其他文件内容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echo 123456 &gt; /opt/2.txt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echo hahaxixi &gt; /opt/3.txt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vim /opt/3.txt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:r  /opt/2.txt    #读入/opt/2.txt到当前文件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:r  /etc/passwd   #读入/etc/passwd到当前文件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字符串替换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:s/root/admin</w:t>
      </w:r>
      <w:r>
        <w:rPr>
          <w:rFonts w:hint="eastAsia"/>
        </w:rPr>
        <w:tab/>
      </w:r>
      <w:r>
        <w:rPr>
          <w:rFonts w:hint="eastAsia"/>
        </w:rPr>
        <w:t>替换当前行第一个“root”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:s/root/admin/g </w:t>
      </w:r>
      <w:r>
        <w:rPr>
          <w:rFonts w:hint="eastAsia"/>
        </w:rPr>
        <w:tab/>
      </w:r>
      <w:r>
        <w:rPr>
          <w:rFonts w:hint="eastAsia"/>
        </w:rPr>
        <w:t>替换当前行所有的“root”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:1,10 s/root/admin/g </w:t>
      </w:r>
      <w:r>
        <w:rPr>
          <w:rFonts w:hint="eastAsia"/>
        </w:rPr>
        <w:tab/>
      </w:r>
      <w:r>
        <w:rPr>
          <w:rFonts w:hint="eastAsia"/>
        </w:rPr>
        <w:t>替换第1-10行所有的“root”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:% s/root/admin/g </w:t>
      </w:r>
      <w:r>
        <w:rPr>
          <w:rFonts w:hint="eastAsia"/>
        </w:rPr>
        <w:tab/>
      </w:r>
      <w:r>
        <w:rPr>
          <w:rFonts w:hint="eastAsia"/>
        </w:rPr>
        <w:t>替换文件内所有的“root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cat /etc/passwd &gt; /opt/a.txt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vim /opt/a.txt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1216C6"/>
        </w:rPr>
      </w:pPr>
      <w:r>
        <w:rPr>
          <w:rFonts w:hint="eastAsia"/>
          <w:color w:val="1216C6"/>
        </w:rPr>
        <w:t>开关参数的控制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nu或nonu  显示/不显示行号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ai或noai  启用/关闭自动缩进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04" w:name="_Toc718115029"/>
      <w:bookmarkStart w:id="205" w:name="_Toc846004152"/>
      <w:bookmarkStart w:id="206" w:name="_Toc820158269"/>
      <w:bookmarkStart w:id="207" w:name="_Toc1121524227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7.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源码编译安装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</w:t>
      </w:r>
    </w:p>
    <w:bookmarkEnd w:id="204"/>
    <w:bookmarkEnd w:id="205"/>
    <w:bookmarkEnd w:id="206"/>
    <w:bookmarkEnd w:id="20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RPM包: rpm -ivh  yum -y install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源码包----gcc make----&gt;可以执行的程序--------&gt;运行安装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主要优点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获得软件的最新版,及时修复bug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软件功能可按需选择/定制,有更多软件可供选择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源码包适用各种平台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步骤一:安装gcc与make开发工具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gcc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make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步骤二:进行tar解包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tar -xf /tools/inotify-tools-3.13.tar.gz -C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步骤三:运行configure脚本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作用1:检测是否安装gcc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作用2:可以选择软件的功能,也可以指定软件安装的路径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--prefix=指定安装的位置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./configure   --prefix=/opt/myrpm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步骤四:make编译生成可以执行的程序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make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步骤五:make install将可以执行的程序运行安装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/inotify-tools-3.13/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make  install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08" w:name="_Toc1046974325"/>
      <w:bookmarkStart w:id="209" w:name="_Toc2034179387"/>
      <w:bookmarkStart w:id="210" w:name="_Toc1696401611"/>
      <w:bookmarkStart w:id="211" w:name="_Toc2029914097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8.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手动图形安装虚拟机名为nsd01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</w:t>
      </w:r>
    </w:p>
    <w:bookmarkEnd w:id="208"/>
    <w:bookmarkEnd w:id="209"/>
    <w:bookmarkEnd w:id="210"/>
    <w:bookmarkEnd w:id="21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利用光盘镜像安装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内存2048M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虚拟机名为:nsd01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网络类型选择为:private1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软件包:带GUI的服务器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分区:自动分区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设置root的密码为1,建立lisi用户设置密码1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虚拟化概述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virtualization 资源管理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x个物理资源 --&gt; y个逻辑资源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实现程度:完全、部分、硬件辅助(CPU)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CPU支持虚拟化所有的指令集(vmx)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lscpu  | grep vmx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虚拟化主要厂商及产品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default"/>
          <w:highlight w:val="green"/>
        </w:rPr>
        <w:t xml:space="preserve">  </w:t>
      </w:r>
      <w:r>
        <w:rPr>
          <w:rFonts w:hint="eastAsia"/>
          <w:highlight w:val="green"/>
        </w:rPr>
        <w:t>VMware  VMware Workstation、vSphere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Microsoft VirtualPC、Hyper-V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RedHat  KVM、RHEV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Citrix  Xen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highlight w:val="green"/>
        </w:rPr>
        <w:t xml:space="preserve">  Oracle  Oracle VM VirtualBox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bookmarkStart w:id="212" w:name="_Toc17856134"/>
      <w:bookmarkStart w:id="213" w:name="_Toc2017939136"/>
      <w:bookmarkStart w:id="214" w:name="_Toc1748586901"/>
      <w:bookmarkStart w:id="215" w:name="_Toc185486247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9.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 xml:space="preserve">虚拟机nsd01进行配置  </w:t>
      </w:r>
      <w:bookmarkEnd w:id="212"/>
      <w:bookmarkEnd w:id="213"/>
      <w:bookmarkEnd w:id="214"/>
      <w:bookmarkEnd w:id="215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</w:t>
      </w:r>
      <w:r>
        <w:rPr>
          <w:rFonts w:hint="eastAsia"/>
        </w:rPr>
        <w:t xml:space="preserve">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1.配置永久主机名:kvm.tedu.cn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[root@localhost ~]# echo kvm.tedu.cn &gt; /etc/hostname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[root@localhost ~]# hostname kvm.tedu.cn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2.配置永久IP地址:192.168.4.30/24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[root@localhost ~]# nmcli connection modify eth0 ipv4.method manual ipv4.addresses 192.168.4.30/24 connection.autoconnect yes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[root@localhost ~]# nmcli connection up eth0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[root@localhost ~]# ifconfig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3.修改防火墙默认区域与SELinux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[root@kvm ~]# firewall-cmd --set-default-zone=trusted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[root@kvm ~]# setenforce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[root@kvm ~]# getenforce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[root@kvm ~]# vim /etc/selinux/config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SELINUX=permissive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4.构建Yum仓库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/etc/yum.repos.d/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mv *.repo  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vim dvd.repo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[dvd]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name=centos7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baseurl=ftp://192.168.4.254/centos-1804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gpgcheck=0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 yum  repolist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 yum -y install xeyes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16" w:name="_Toc1440592016"/>
      <w:bookmarkStart w:id="217" w:name="_Toc1940504015"/>
      <w:bookmarkStart w:id="218" w:name="_Toc1715567563"/>
      <w:bookmarkStart w:id="219" w:name="_Toc1921170345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10.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安装虚拟化服务器平台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</w:t>
      </w:r>
    </w:p>
    <w:bookmarkEnd w:id="216"/>
    <w:bookmarkEnd w:id="217"/>
    <w:bookmarkEnd w:id="218"/>
    <w:bookmarkEnd w:id="21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主要软件包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qemu-kvm :为 kvm 提供底层仿真支持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libvirt-daemon :libvirtd 守护进程,管理虚拟机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libvirt-client :用户端软件,提供客户端管理命令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libvirt-daemon-driver-qemu :libvirtd 连接 qemu 的驱动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virt-manager :图形管理工具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]#  yum -y install qemu-kvm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]#  yum -y install libvirt-daemon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]#  yum -y install libvirt-client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]#  yum -y install libvirt-daemon-driver-qemu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]#  yum -y install virt-manager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虚拟化服务: libvirtd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[root@kvm /]# systemctl status libvirtd  #查看服务的状态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20" w:name="_Toc1300537597"/>
      <w:bookmarkStart w:id="221" w:name="_Toc409705523"/>
      <w:bookmarkStart w:id="222" w:name="_Toc938042347"/>
      <w:bookmarkStart w:id="223" w:name="_Toc187371137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通过命令管理虚拟机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</w:t>
      </w:r>
    </w:p>
    <w:bookmarkEnd w:id="220"/>
    <w:bookmarkEnd w:id="221"/>
    <w:bookmarkEnd w:id="222"/>
    <w:bookmarkEnd w:id="22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virsh命令工具介绍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提供管理各虚拟机的命令接口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支持交互模式,查看/创建/停止/关闭 .. 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格式:virsh 控制指令 [虚拟机名称] [参数]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查看KVM节点(服务器)信息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nodeinfo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列出虚拟机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list [--all]    #重点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列出虚拟网络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net-list [--all]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查看指定虚拟机的信息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dominfo 虚拟机名称     #重点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autostart nsd01    #设置虚拟机开机自启动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autostart --disable nsd01  #禁止虚拟机开机自启动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开关机操作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start或reboot或shutdown 虚拟机名称    #重点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强制关闭指定的虚拟机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destroy 虚拟机名称    #重点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</w:t>
      </w:r>
      <w:r>
        <w:rPr>
          <w:rFonts w:hint="default"/>
        </w:rPr>
        <w:t>##########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224" w:name="_Toc1921238533"/>
      <w:bookmarkStart w:id="225" w:name="_Toc504945574"/>
      <w:bookmarkStart w:id="226" w:name="_Toc609080034"/>
      <w:bookmarkStart w:id="227" w:name="_Toc1813926788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12.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 xml:space="preserve">一台KVM虚拟机的组成  </w:t>
      </w:r>
      <w:bookmarkEnd w:id="224"/>
      <w:bookmarkEnd w:id="225"/>
      <w:bookmarkEnd w:id="226"/>
      <w:bookmarkEnd w:id="227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</w:t>
      </w:r>
      <w:r>
        <w:rPr>
          <w:rFonts w:hint="eastAsia"/>
        </w:rPr>
        <w:t xml:space="preserve">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– xml配置文件(虚拟机描述文件):定义虚拟机的名称、UUID、CPU、内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存、虚拟磁盘、网卡等各种参数设置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ls /etc/libvirt/qemu/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– 磁盘镜像文件:保存虚拟机的操作系统及文档数据,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镜像路径取决于xml配置文件中的定义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ls /var/lib/libvirt/images/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查看虚拟机xml文件内容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[student@room9pc01 /]$ virsh dumpxml 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虚拟机名称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虚拟机的UUID唯一标识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虚拟机磁盘文件路径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&lt;source file='/var/lib/libvirt/images/nsd01.qcow2'/&gt;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虚拟机网卡信息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&lt;interface type='network'&gt;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&lt;mac address='52:54:00:d4:fe:59'/&gt;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/]$ virsh dumpxml nsd01 | less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</w:t>
      </w:r>
      <w:r>
        <w:rPr>
          <w:rFonts w:hint="default"/>
        </w:rPr>
        <w:t>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28" w:name="_Toc666857932"/>
      <w:bookmarkStart w:id="229" w:name="_Toc1500158973"/>
      <w:bookmarkStart w:id="230" w:name="_Toc704235646"/>
      <w:bookmarkStart w:id="231" w:name="_Toc179793421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13.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在命令行手动制作一台虚拟机</w:t>
      </w:r>
    </w:p>
    <w:bookmarkEnd w:id="228"/>
    <w:bookmarkEnd w:id="229"/>
    <w:bookmarkEnd w:id="230"/>
    <w:bookmarkEnd w:id="23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1.磁盘镜像文件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du -sh .node_base.qcow2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cp  .node_base.qcow2      nsd02.qcow2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]$ du -sh nsd02.qcow2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2.建立新的xml配置文件, uuidgen可以生成随机的UUID值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cd /etc/libvirt/qemu/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dumpxml nsd01 &gt; /etc/libvirt/qemu/nsd02.xml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vim  /etc/libvirt/qemu/nsd02.xml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1)虚拟机名称   &lt;name&gt;nsd02&lt;/name&gt;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2)虚拟机的UUID唯一标识   删除整行内容  UUID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3)虚拟机磁盘文件路径   &lt;source file='/var/lib/libvirt/images/nsd02.qcow2'/&gt;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4)虚拟机网卡信息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&lt;mac address='52:54:00:d4:fe:59'/&gt; 删除整行内容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3.导入虚拟机配置信息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]$ </w:t>
      </w:r>
      <w:r>
        <w:rPr>
          <w:rFonts w:hint="eastAsia"/>
          <w:color w:val="FF0000"/>
        </w:rPr>
        <w:t>virsh  define /etc/libvirt/qemu/nsd02.xml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 list --all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 start  nsd02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</w:t>
      </w:r>
      <w:r>
        <w:rPr>
          <w:rFonts w:hint="default"/>
        </w:rPr>
        <w:t>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命令行删除虚拟机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list --all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destroy nsd02    #强制关闭虚拟机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域 nsd02 被删除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list --all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undefine nsd02   #删除虚拟机xml配置文件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域 nsd02 已经被取消定义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list --all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rm -rf /var/lib/libvirt/images/nsd02.qcow2  #手动删除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32" w:name="_Toc569138810"/>
      <w:bookmarkStart w:id="233" w:name="_Toc551506278"/>
      <w:bookmarkStart w:id="234" w:name="_Toc1025346614"/>
      <w:bookmarkStart w:id="235" w:name="_Toc160078841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14.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在命令行手动创建虚拟机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</w:t>
      </w:r>
    </w:p>
    <w:bookmarkEnd w:id="232"/>
    <w:bookmarkEnd w:id="233"/>
    <w:bookmarkEnd w:id="234"/>
    <w:bookmarkEnd w:id="23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1.建立新的磁盘文件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cp  /var/lib/libvirt/images/.node_base.qcow2  /tmp/nsd03.qcow2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du -sh /tmp/nsd03.qcow2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2.建立xml配置文件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dumpxml nsd01 &gt; /home/student/nsd03.xml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]$ ls /home/student/nsd03.xml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vim  /home/student/nsd03.xml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1)虚拟机名称   &lt;name&gt;nsd03&lt;/name&gt;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2)虚拟机的UUID唯一标识   删除整行内容  UUID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3)虚拟机磁盘文件路径  &lt;source file='/tmp/nsd03.qcow2'/&gt;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4)虚拟机网卡信息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&lt;mac address='52:54:00:d4:fe:59'/&gt; 删除整行内容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3.导入虚拟机配置信息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ls /etc/libvirt/qemu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 define /home/student/nsd03.xml  #导入虚拟机信息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ls /etc/libvirt/qemu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 start  nsd03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 list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36" w:name="_Toc1174611830"/>
      <w:bookmarkStart w:id="237" w:name="_Toc1734035587"/>
      <w:bookmarkStart w:id="238" w:name="_Toc1485581514"/>
      <w:bookmarkStart w:id="239" w:name="_Toc1723746360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15.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三合一:导出 修改 导入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</w:t>
      </w:r>
    </w:p>
    <w:bookmarkEnd w:id="236"/>
    <w:bookmarkEnd w:id="237"/>
    <w:bookmarkEnd w:id="238"/>
    <w:bookmarkEnd w:id="23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对虚拟机的配置进行调整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编辑:virsh edit 虚拟机名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1.建立磁盘文件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cp /var/lib/libvirt/images/.node_base.qcow2  /var/lib/libvirt/images/nsd04.qcow2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]$ du -sh /var/lib/libvirt/images/nsd04.qcow2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2.建立xml配置文件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/]$ virsh edit 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1)虚拟机名称   &lt;name&gt;nsd04&lt;/name&gt;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2)虚拟机的UUID唯一标识   删除整行内容  UUID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3)虚拟机磁盘文件路径  &lt;source file='/var/libvirt/images/nsd04.qcow2'/&gt;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4)虚拟机网卡信息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&lt;mac address='52:54:00:d4:fe:59'/&gt; 删除整行内容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常用镜像盘类型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• 虚拟机的磁盘镜像文件格式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特点\类型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RAW </w:t>
      </w:r>
      <w:r>
        <w:rPr>
          <w:rFonts w:hint="eastAsia"/>
        </w:rPr>
        <w:tab/>
      </w:r>
      <w:r>
        <w:rPr>
          <w:rFonts w:hint="eastAsia"/>
        </w:rPr>
        <w:t>QCOW2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KVM默认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否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I/O效率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占用空间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后端盘复用 </w:t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快照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查看磁盘镜像文件信息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]$ qemu-img info /var/lib/libvirt/images/nsd04.qcow2</w:t>
      </w:r>
      <w:r>
        <w:rPr>
          <w:rFonts w:hint="eastAsia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virtual size: 2.0G (2147483648 bytes)  #虚拟大小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disk size: 633M   #实际占用空间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COW技术原理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Copy On Write,写时复制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直接映射原始盘的数据内容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当原始盘的旧数据有修改时,在修改之前自动将旧数据存入前端盘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对前端盘的修改不回写到原始盘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原始盘的数据不能做修改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快速创建qcow前端盘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qemu-img 通过 -b  选项复用指定原始盘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qemu-img create -f  qcow2  -b 原始盘   前端盘   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 xml:space="preserve">1.命令手动创建虚拟机磁盘文件 </w:t>
      </w:r>
      <w:r>
        <w:rPr>
          <w:rFonts w:hint="eastAsia"/>
        </w:rPr>
        <w:t xml:space="preserve">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qemu-img create  -f  qcow2  -b .node_base.qcow2  nsd05.qcow2 5G    #通过原始盘产生前端盘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qemu-img info nsd05.qcow2      #查看虚拟磁盘文件信息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virtual size: 5.0G (5368709120 bytes) #虚拟大小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disk size: 196K                       #实际占用空间大小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backing file: .node_base.qcow2   #原始盘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2.建立xml文件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dumpxml nsd01 &gt; /tmp/nsd05.xml #导出虚拟机信息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vim /tmp/nsd05.xml #修改 虚拟机名  UUID  磁盘路径   网卡MAC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define  /tmp/nsd05.xml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离线访问虚拟机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使用 guestmount 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支持离线挂载 raw、qcow2 格式虚拟机磁盘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可以在虚拟机关机的情况下,直接修改磁盘中的文档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方便对虚拟机定制、修复、脚本维护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virsh destroy nsd01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]$ guestmount -a /var/lib/libvirt/images/nsd01.qcow2 -i   /mnt/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40" w:name="_Toc1960861989"/>
      <w:bookmarkStart w:id="241" w:name="_Toc2116302558"/>
      <w:bookmarkStart w:id="242" w:name="_Toc1648939021"/>
      <w:bookmarkStart w:id="243" w:name="_Toc199460179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16.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DNS服务器的功能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</w:t>
      </w:r>
    </w:p>
    <w:bookmarkEnd w:id="240"/>
    <w:bookmarkEnd w:id="241"/>
    <w:bookmarkEnd w:id="242"/>
    <w:bookmarkEnd w:id="24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域名结构:  树型结构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所有的域名都必须以点结尾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www.qq.com.   www.baidu.com.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根域名:                    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一级域名:    .cn    .us    .kr   .tw   .hk  .jp  .......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二级域名:  .com.cn    .tedu.cn   .net.cn  .org.cn ......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三级域名:  nb.com.cn   dc.com.cn   tc.com.cn ........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完全合格的域名(FQDN)=主机头部+注册的域名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Full Qualified Domain Name,完全合格主机名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  <w:r>
        <w:rPr>
          <w:rFonts w:hint="default"/>
        </w:rPr>
        <w:t>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系统服务:named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默认端口:TCP/UDP 53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运行时的虚拟根环境:/var/named/chroot/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• 主配置文件:/etc/named.conf      #本机负责解析的域名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地址库文件存放路径:/var/named/   #域名的解析结果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44" w:name="_Toc2114833379"/>
      <w:bookmarkStart w:id="245" w:name="_Toc1217468673"/>
      <w:bookmarkStart w:id="246" w:name="_Toc1827195081"/>
      <w:bookmarkStart w:id="247" w:name="_Toc1049548322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17.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构建基本DNS服务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</w:t>
      </w:r>
    </w:p>
    <w:bookmarkEnd w:id="244"/>
    <w:bookmarkEnd w:id="245"/>
    <w:bookmarkEnd w:id="246"/>
    <w:bookmarkEnd w:id="24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 bind-chroot   bind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bind-9.9.4-29.el7.x86_64  //域名服务包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bind-chroot-9.9.4-29.el7.x86_64  //提供虚拟根支持,牢笼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2.修改主配置文件</w:t>
      </w:r>
      <w:r>
        <w:rPr>
          <w:rFonts w:hint="eastAsia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cp  /etc/named.conf  /etc/named.bak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vim  /etc/named.conf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directory       "/var/named";  #指定地址库文件位置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zone "tedu.cn" IN {      #设置本机负责的域名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type master;          #设置本机为权威主DNS服务器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file "tedu.cn.zone";  #设置地址库文件名称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3.建立地址库文件tedu.cn.zone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cd /var/named/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cp -p named.localhost tedu.cn.zone  #-p保持权限不变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-l tedu.cn.zone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vim tedu.cn.zone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所有的域名在地址库文件必须以点结尾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当没有以点结尾时,自动补全地址库负责的域名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tedu.cn.        NS      svr7        #声明区域DNS服务器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svr7            A       192.168.4.7 #声明DNS服务器IP地址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www             A       1.1.1.1    #常规DNS正向解析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ftp             A       2.2.2.2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虚拟机B:客户端验证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]# echo nameserver 192.168.4.7  &gt;  /etc/resolv.conf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cat /etc/resolv.conf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nslookup  www.tedu.cn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nslookup  ftp.tedu.cn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48" w:name="_Toc1650564988"/>
      <w:bookmarkStart w:id="249" w:name="_Toc2000531770"/>
      <w:bookmarkStart w:id="250" w:name="_Toc1683089338"/>
      <w:bookmarkStart w:id="251" w:name="_Toc1879157185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18.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多域名的DNS服务器,负责解析qq.com域名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</w:t>
      </w:r>
    </w:p>
    <w:bookmarkEnd w:id="248"/>
    <w:bookmarkEnd w:id="249"/>
    <w:bookmarkEnd w:id="250"/>
    <w:bookmarkEnd w:id="25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1.修改主配置文件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vim 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directory       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zone "qq.com"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"qq.com.zone";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cd /var/named/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named]# cp -p tedu.cn.zone qq.com.zone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named]# vim qq.com.zone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default"/>
          <w:highlight w:val="green"/>
        </w:rPr>
        <w:t xml:space="preserve"> </w:t>
      </w:r>
      <w:r>
        <w:rPr>
          <w:rFonts w:hint="eastAsia"/>
          <w:highlight w:val="green"/>
        </w:rPr>
        <w:t xml:space="preserve">qq.com. 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NS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 xml:space="preserve"> 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svr7     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A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highlight w:val="green"/>
        </w:rPr>
        <w:t xml:space="preserve"> www         A    3.3.3.3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named]# systemctl  restart  named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52" w:name="_Toc1698372623"/>
      <w:bookmarkStart w:id="253" w:name="_Toc610567373"/>
      <w:bookmarkStart w:id="254" w:name="_Toc53956430"/>
      <w:bookmarkStart w:id="255" w:name="_Toc177622375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19.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特殊解析记录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252"/>
    <w:bookmarkEnd w:id="253"/>
    <w:bookmarkEnd w:id="254"/>
    <w:bookmarkEnd w:id="25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1.基于DNS解析记录负载均衡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vim /var/named/tedu.cn.zone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tedu.cn.        NS      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svr7            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     A       192.168.4.10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     A       192.168.4.20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     A       192.168.4.30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ftp             A       2.2.2.2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2.泛域名解析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vim /var/named/tedu.cn.zone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  <w:highlight w:val="green"/>
        </w:rPr>
      </w:pPr>
      <w:r>
        <w:rPr>
          <w:rFonts w:hint="eastAsia"/>
          <w:color w:val="auto"/>
          <w:highlight w:val="green"/>
        </w:rPr>
        <w:t>tedu.cn.        NS      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  <w:highlight w:val="green"/>
        </w:rPr>
      </w:pPr>
      <w:r>
        <w:rPr>
          <w:rFonts w:hint="eastAsia"/>
          <w:color w:val="auto"/>
          <w:highlight w:val="green"/>
        </w:rPr>
        <w:t>svr7            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  <w:highlight w:val="green"/>
        </w:rPr>
      </w:pPr>
      <w:r>
        <w:rPr>
          <w:rFonts w:hint="eastAsia"/>
          <w:color w:val="auto"/>
          <w:highlight w:val="green"/>
        </w:rPr>
        <w:t>www             A       192.168.4.10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  <w:highlight w:val="green"/>
        </w:rPr>
      </w:pPr>
      <w:r>
        <w:rPr>
          <w:rFonts w:hint="eastAsia"/>
          <w:color w:val="auto"/>
          <w:highlight w:val="green"/>
        </w:rPr>
        <w:t>ftp             A       2.2.2.2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auto"/>
          <w:highlight w:val="green"/>
        </w:rPr>
      </w:pPr>
      <w:r>
        <w:rPr>
          <w:rFonts w:hint="eastAsia"/>
          <w:color w:val="auto"/>
          <w:highlight w:val="green"/>
        </w:rPr>
        <w:t>*               A       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 restart 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虚拟机B:测试  nslookup  haha.tedu.cn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3.解析记录的别名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tedu.cn.        NS      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svr7            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     A       192.168.4.10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ftp             A       2.2.2.2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*               A       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highlight w:val="green"/>
        </w:rPr>
        <w:t>mail            CNAME   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虚拟机B测试: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nslookup mail.tedu.cn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4.有规律的泛域名解析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pc1.tedu.cn -----&gt; 192.168.10.1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pc2.tedu.cn -----&gt; 192.168.10.2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pc3.tedu.cn -----&gt; 192.168.10.3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.......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pc50.tedu.cn -----&gt; 192.168.10.50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内置函数:$GENERATE  制造连续范围的数字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/var/named/tedu.cn.zone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$GENERATE 1-50   pc$   A   192.168.10.$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!sys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虚拟机B测试: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nslookup pc1.tedu.cn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nslookup pc2.tedu.cn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nslookup pc3.tedu.cn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DNS资源解析记录有哪些?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正向解析记录(A记录)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DNS声明记录(NS记录)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解析记录的别名(CNAME记录)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56" w:name="_Toc1283408907"/>
      <w:bookmarkStart w:id="257" w:name="_Toc654688151"/>
      <w:bookmarkStart w:id="258" w:name="_Toc1015795685"/>
      <w:bookmarkStart w:id="259" w:name="_Toc143580216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20.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DNS子域授权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</w:t>
      </w:r>
    </w:p>
    <w:bookmarkEnd w:id="256"/>
    <w:bookmarkEnd w:id="257"/>
    <w:bookmarkEnd w:id="258"/>
    <w:bookmarkEnd w:id="25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父域:qq.com 由虚拟机A进行解析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子域:bj.qq.com 由虚拟机B进行解析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虚拟机B,构建DNS服务器,负责解析bj.qq.com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yum -y install bind bind-chroot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cp /etc/named.conf /etc/named.bak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[root@pc207 ~]# vim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directory       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zone "bj.qq.com"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"bj.qq.com.zone";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cd /var/named/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named]# cp -p named.localhost bj.qq.com.zone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named]# vim bj.qq.com.zone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bj.qq.com. NS   pc207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pc207      A    192.168.4.207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A    50.60.70.80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/]# nslookup www.bj.qq.com 192.168.4.207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/]# nslookup www.qq.com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</w:t>
      </w:r>
      <w:r>
        <w:rPr>
          <w:rFonts w:hint="default"/>
        </w:rPr>
        <w:t>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子域授权: 让父域的DNS服务器知晓子域DNS服务器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让父域的DNS服务器可以解析子域的域名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虚拟机A: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/var/named/qq.com.zone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qq.com.         NS      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bj.qq.com.      NS      pc207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svr7            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pc207           A       192.168.4.207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     A       3.3.3.3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/]# nslookup www.bj.qq.com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Server: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Address: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 xml:space="preserve">     192.168.4.7#53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Non-authoritative answer:   #非权威解答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Name: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www.bj.qq.com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Address: 50.60.70.80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递归解析: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由客户端发出请求,首选DNS服务器接受请求,将解析结果带回过程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recursion no;    #禁止递归解析: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迭代解析:首选DNS服务器与其他DNS服务器交互过程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专业测试DNS工具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/]# dig www.bj.qq.com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</w:t>
      </w:r>
      <w:r>
        <w:rPr>
          <w:rFonts w:hint="default"/>
        </w:rPr>
        <w:t>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主机名映射文件:/etc/hosts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没有DNS服务器前提下,解析域名,只能为本机做域名解析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vim  /etc/hosts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192.168.4.110   www.nb.com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ping www.nb.com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域名解析过程中最高优先级为/etc/hosts   匹配即停止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然后在读取/etc/resolv.conf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260" w:name="_Toc846565764"/>
      <w:bookmarkStart w:id="261" w:name="_Toc1923704560"/>
      <w:bookmarkStart w:id="262" w:name="_Toc401210896"/>
      <w:bookmarkStart w:id="263" w:name="_Toc172144599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 xml:space="preserve">缓存DNS,缓存解析结果,加快解析过程  </w:t>
      </w:r>
      <w:bookmarkEnd w:id="260"/>
      <w:bookmarkEnd w:id="261"/>
      <w:bookmarkEnd w:id="262"/>
      <w:bookmarkEnd w:id="26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</w:t>
      </w:r>
      <w:r>
        <w:rPr>
          <w:rFonts w:hint="eastAsia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三个角色:客户端    缓存DNS服务    真DNS服务器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虚拟机A:真DNS服务器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虚拟机B:缓存DNS服务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虚拟机C:客户端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1.建立虚拟机C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配置IP地址192.168.4.10/24,主机名为svr10.tedu.cn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虚拟机B:缓存DNS服务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[root@pc207 /]# vim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directory       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forwarders { 192.168.4.7; }; #转发给虚拟机A的IP地址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虚拟机C上验证: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nslookup www.tedu.cn 192.168.4.207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虚拟机A:构建DNS服务器,实现www.sina.com的解析结果为10.20.30.40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1.修改主配置文件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named]# vim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directory       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recursion no;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zone "qq.com"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"qq.com.zone";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2.建立地址库文件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named]# cd /var/named/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named]# cp -p qq.com.zone sina.com.zone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named]# vim /var/named/sina.com.zone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sina.com.       NS      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svr7            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www             A       10.20.30.40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named]# systemclt 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64" w:name="_Toc1253400747"/>
      <w:bookmarkStart w:id="265" w:name="_Toc606803395"/>
      <w:bookmarkStart w:id="266" w:name="_Toc654268165"/>
      <w:bookmarkStart w:id="267" w:name="_Toc1382028755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22.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Split分离解析(视图解析)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</w:t>
      </w:r>
    </w:p>
    <w:bookmarkEnd w:id="264"/>
    <w:bookmarkEnd w:id="265"/>
    <w:bookmarkEnd w:id="266"/>
    <w:bookmarkEnd w:id="26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什么是分离解析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当收到客户机的DNS查询请求的时候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能够区分客户机的来源地址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为不同类别的客户机提供不同的解析结果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不同客户端解析同一个域名,解析结果不同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作用:为客户端就近提供服务器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BIND的view视图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根据源地址集合将客户机分类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由上到下匹配及停止,所有的客户端都要找到自己的分类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所有的zone都必须在view中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view  "nsd"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match-clients  { 192.168.1.1; };  #匹配客户机来源地址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"12306.cn"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...... 地址库文件12306.zone;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}; };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view  "abc"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match-clients { 192.168.2.1;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"12306.cn"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...... 地址库文件12306.abc;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};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view  "other"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match-clients { any;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"12306.cn"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...... 地址库文件12306.other;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};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案例需求及要点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环境及需求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负责区域:tedu.cn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192.168.4.207-----&gt; 192.168.4.100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-----&gt; 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vim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directory       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"nsd" {                            #分类名称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 192.168.4.207;  };  #匹配客户机来源地址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"tedu.cn.zone";----&gt;解析结果写192.168.4.100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"other"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 any;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"tedu.cn.other";----&gt;解析结果写1.2.3.4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建立地址库文件tedu.cn.zone与tedu.cn.other写入不同的解析结果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###########################################################多个域名的分离解析,每一个view中zone个数保持一致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A记录分离解析 —— 以 www.sina.com 为例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192.168.4.207-----&gt; 192.168.4.100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-----&gt; 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"nsd"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192.168.4.207;  };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 -------&gt; 解析结果为192.168.4.100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"sina.com.zone"; -------&gt; 解析结果为192.168.4.100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"other"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any;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"tedu.cn.other"; -------&gt; 解析结果为1.2.3.4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"sina.com.other"; -------&gt; 解析结果为1.2.3.4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#####################################################</w:t>
      </w:r>
      <w:r>
        <w:rPr>
          <w:rFonts w:hint="default"/>
        </w:rPr>
        <w:t>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扩展: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A记录分离解析 —— 以 www.sina.com 为例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192.168.4.207---www.tedu.cn--&gt; 192.168.4.100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192.168.4.7---www.sina.com--&gt; 192.168.4.200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--www.tedu.cn---&gt; 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--www.sina.com---&gt; 1.2.3.4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"nsd"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192.168.4.207;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"abc"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192.168.4.7;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"other"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 any;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#####################################################</w:t>
      </w:r>
      <w:r>
        <w:rPr>
          <w:rFonts w:hint="default"/>
        </w:rPr>
        <w:t>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acl地址列表,类似于变量作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acl "test" {  192.168.4.207; 192.168.1.1; 192.168.2.1; 192.168.3.1; 192.168.7.0/24;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"nsd"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 test;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>view "abc"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match-clients  {  test;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"tedu.cn"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"tedu.cn.zone";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zone "sina.com"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file "sina.com.other";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highlight w:val="green"/>
        </w:rPr>
        <w:t>};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68" w:name="_Toc821442188"/>
      <w:bookmarkStart w:id="269" w:name="_Toc1158966178"/>
      <w:bookmarkStart w:id="270" w:name="_Toc1046757415"/>
      <w:bookmarkStart w:id="271" w:name="_Toc1941301721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23.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RAID磁盘阵列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</w:t>
      </w:r>
    </w:p>
    <w:bookmarkEnd w:id="268"/>
    <w:bookmarkEnd w:id="269"/>
    <w:bookmarkEnd w:id="270"/>
    <w:bookmarkEnd w:id="27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RAID 0,条带模式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至少需要两块磁盘组成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RAID 1,镜像模式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至少需要两块磁盘组成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至少需要三块磁盘组成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相当于扩展的RAID5阵列,提供2份独立校验方案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需要至少两块磁盘的容量来存放校验数据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至少需要四块磁盘组成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RAID 0+1/RAID 1+0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至少需要四块磁盘组成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72" w:name="_Toc1536839529"/>
      <w:bookmarkStart w:id="273" w:name="_Toc299171978"/>
      <w:bookmarkStart w:id="274" w:name="_Toc1810636422"/>
      <w:bookmarkStart w:id="275" w:name="_Toc1368902160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24.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进程管理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   </w:t>
      </w:r>
    </w:p>
    <w:bookmarkEnd w:id="272"/>
    <w:bookmarkEnd w:id="273"/>
    <w:bookmarkEnd w:id="274"/>
    <w:bookmarkEnd w:id="27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程序: 静态的代码   占用磁盘空间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进程: 动态执行的代码   占用CPU 内存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父进程/子进程   树型结构    僵尸进程   孤儿进程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进程唯一标识: PID 进程的编号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systemd:上帝进程,所有进程的父进程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查看进程树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• pstree — Processes Tree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格式:pstree [选项] [PID或用户名]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pstree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useradd lisi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pstree  lisi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bash───vim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pstree -a lisi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bash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└─vim a.txt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pstree -ap lisi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ps aux 操作,信息全面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用户 进程ID %CPU %内存 虚拟内存 固定内存 终端 状态 起始时间 CPU时间 程序指令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ps -elf 操作,有进程的父进程的PID值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PPID:父进程的PID号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统计正在运行的进程有多少?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 aux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 aux | wc -l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 -elf | wc -l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进程动态排名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top 交互式工具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格式:top [-d 刷新秒数] [-U 用户名]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top -d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按P(大写)可以进行CPU的排序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按M(大写)可以进行内存的排序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load average: 0.00, 0.01, 0.05  #CPU负载量   1分  5分钟  15 分钟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检索进程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用途:pgrep [选项]... 查询条件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常用命令选项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-l:输出进程名,而不仅仅是 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-U:检索指定用户的进程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-x:精确匹配完整的进程名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pgrep -l a       #检索所有进程名带a的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pgrep -lU lisi   #检索lisi的所有进程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pstree -ap lisi  #检索lisi的所有进程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进程的前后台调度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后台启动,正在运行放入后台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在命令行末尾添加“&amp;”符号,不占用当前终端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</w:rPr>
        <w:t xml:space="preserve">• </w:t>
      </w:r>
      <w:r>
        <w:rPr>
          <w:rFonts w:hint="eastAsia"/>
          <w:color w:val="FF0000"/>
        </w:rPr>
        <w:t>Ctrl + z 组合键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– 挂起当前进程(暂停并转入后台)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jobs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查看后台任务列表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fg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将后台任务恢复到前台运行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bg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激活后台被挂起的任务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sleep 9000 &amp;   #正在运行放入后台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          #查看后台运行的进程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sleep 8000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^Z            #输入Ctrl+z 暂停放入后台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[2]+  已停止               sleep 8000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bg 2    #将后台编号为2的进程继续运行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jobs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fg 1  #将后台编号为1的进程恢复到前台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sleep 9000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^C                      #输入Ctrl+C 结束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fg 2   #将后台编号为2的进程恢复到前台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sleep 8000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^C                       #输入Ctrl+C 结束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  <w:r>
        <w:rPr>
          <w:rFonts w:hint="default"/>
        </w:rPr>
        <w:t>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杀死进程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Ctrl+c 组合键,中断当前命令程序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kill [-9] PID... 、kill [-9] %后台任务编号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killall [-9] 进程名...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pkill 查找条件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 -l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kill 4013    #按照PID进行杀死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 -l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kill -9 4015  #按照PID强制杀死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jobs -l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jobs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killall sleep   #杀死所有sleep进程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杀死一个用户开启的所有进程(强制踢出一个用户)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killall  -9  -u  用户名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76" w:name="_Toc323849543"/>
      <w:bookmarkStart w:id="277" w:name="_Toc22415149"/>
      <w:bookmarkStart w:id="278" w:name="_Toc1305614277"/>
      <w:bookmarkStart w:id="279" w:name="_Toc175501056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25.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日志管理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    </w:t>
      </w:r>
    </w:p>
    <w:bookmarkEnd w:id="276"/>
    <w:bookmarkEnd w:id="277"/>
    <w:bookmarkEnd w:id="278"/>
    <w:bookmarkEnd w:id="27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日志的功能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记录系统、程序运行中发生的各种事件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通过查看日志,了解及排除故障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信息安全控制的  依据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由系统服务rsyslog统一记录/管理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日志消息采用文本格式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主要记录事件发生的时间、主机、进程、内容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常见的日志文件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/var/log/messages 记录内核消息、各种服务的公共消息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/var/log/dmesg 记录系统启动过程的各种消息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/var/log/cron 记录与cron计划任务相关的消息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/var/log/maillog 记录邮件收发相关的消息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/var/log/secure 记录与访问限制相关的安全消息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日志分析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通用分析工具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tailf:实时跟踪日志消息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echo 123 &gt; /opt/1.txt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cat /opt/1.txt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123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tailf /opt/1.txt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123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280" w:name="_Toc1902969331"/>
      <w:bookmarkStart w:id="281" w:name="_Toc925034936"/>
      <w:bookmarkStart w:id="282" w:name="_Toc1661060816"/>
      <w:bookmarkStart w:id="283" w:name="_Toc1966078696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26.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 xml:space="preserve">用户登录分析 </w:t>
      </w:r>
      <w:bookmarkEnd w:id="280"/>
      <w:bookmarkEnd w:id="281"/>
      <w:bookmarkEnd w:id="282"/>
      <w:bookmarkEnd w:id="283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pts:图形命令行终端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last、lastb 命令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last  -2  #最近登录的2条成功信息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lastb -2  #最近登录的2条失败信息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users  #查看已登录的用户信息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who   #查看已登录的用户信息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w   #查看已登录的用户信息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84" w:name="_Toc1338031723"/>
      <w:bookmarkStart w:id="285" w:name="_Toc1504254961"/>
      <w:bookmarkStart w:id="286" w:name="_Toc945932294"/>
      <w:bookmarkStart w:id="287" w:name="_Toc155256328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27.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日志消息的优先级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</w:t>
      </w:r>
    </w:p>
    <w:bookmarkEnd w:id="284"/>
    <w:bookmarkEnd w:id="285"/>
    <w:bookmarkEnd w:id="286"/>
    <w:bookmarkEnd w:id="287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Linux内核定义的事件紧急程度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分为 0~7 共8种优先级别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其数值越小,表示对应事件越紧急/重要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0  EMERG（紧急）          会导致主机系统不可用的情况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  ALERT（警告）          必须马上采取措施解决的问题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4  WARNING（提醒）      可能会影响系统功能的事件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5  NOTICE（注意）        不会影响系统但值得注意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一般信息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7  DEBUG（调试）          程序或系统调试信息等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使用journalctl工具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• </w:t>
      </w:r>
      <w:r>
        <w:rPr>
          <w:rFonts w:hint="eastAsia"/>
          <w:color w:val="FF0000"/>
        </w:rPr>
        <w:t>提取由 systemd-journal 服务搜集的日志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主要包括内核/系统日志、服务日志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常见用法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journalctl -u 服务名   [-p 优先级]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journalctl --since="yyyy-mm-dd HH:MM:SS" 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until="yyyy-mm-dd HH:MM:SS"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88" w:name="_Toc1455321600"/>
      <w:bookmarkStart w:id="289" w:name="_Toc891268976"/>
      <w:bookmarkStart w:id="290" w:name="_Toc1764736198"/>
      <w:bookmarkStart w:id="291" w:name="_Toc1533486058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28.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systemctl控制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</w:t>
      </w:r>
    </w:p>
    <w:bookmarkEnd w:id="288"/>
    <w:bookmarkEnd w:id="289"/>
    <w:bookmarkEnd w:id="290"/>
    <w:bookmarkEnd w:id="291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Linux系统和服务管理器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systemd是内核引导之后加载的第一个初始化进程(PID=1)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负责掌控整个Linux的运行/服务资源组合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systemd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一个更高效的系统&amp;服务管理器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开机服务并行启动,各系统服务间的精确依赖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配置目录:/etc/systemd/system/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服务目录:/lib/systemd/system/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主要管理工具:systemctl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对于服务的管理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restart  服务名    #重起服务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start    服务名    #开启服务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stop     服务名    #停止服务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status   服务名    #查看服务当前的状态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enable   服务名      #设置服务开机自启动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disable  服务名      #设置服务不开机自启动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systemctl is-enabled  服务名   #查看是否为开机自启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RHEL6 运行级别    不同级别,开启的服务不同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0：关机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1：单用户模式（基本功能的实现，破解Linux密码）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2：多用户字符界面（不支持网络）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3：多用户字符界面（支持网络）服务器默认的运行级别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4：未定义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5：图形界面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6：重起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切换运行级别：init  5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RHEL7 运行模式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字符模式：multi-user.target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图形模式：graphical.target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classroom [OK]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域 classroom 已开始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server [OK]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域 server 已开始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ls -l /lib/systemd/system/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当前直接切换到字符模式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systemctl isolate multi-user.target   = init 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当前直接切换到图形模式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systemctl isolate graphical.target   = init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查看每次开机默认进入模式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get-default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multi-user.target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设置永久策略，每次开机自动进入graphical.target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 systemctl set-default graphical.target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</w:pPr>
      <w:r>
        <w:rPr>
          <w:rFonts w:hint="eastAsia"/>
        </w:rPr>
        <w:t xml:space="preserve"># reboot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92" w:name="_Toc183069190"/>
      <w:bookmarkStart w:id="293" w:name="_Toc1197370292"/>
      <w:bookmarkStart w:id="294" w:name="_Toc1026514155"/>
      <w:bookmarkStart w:id="295" w:name="_Toc1041775109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29.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DNS分离解析与Web结合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</w:t>
      </w:r>
    </w:p>
    <w:bookmarkEnd w:id="292"/>
    <w:bookmarkEnd w:id="293"/>
    <w:bookmarkEnd w:id="294"/>
    <w:bookmarkEnd w:id="295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虚拟机C:构建Web服务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[root@svr10 ~]# cat /etc/httpd/conf.d/nsd01.conf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www.163.com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/var/www/163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mkdir /var/www/qq /var/www/163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echo '&lt;h1&gt;Web1 QQ' &gt; /var/www/qq/index.html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echo '&lt;h1&gt;Web1 163' &gt; /var/www/163/index.html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</w:t>
      </w:r>
      <w:r>
        <w:rPr>
          <w:rFonts w:hint="default"/>
        </w:rPr>
        <w:t>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虚拟机D构建Web服务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[root@pc20 ~]# cat /etc/httpd/conf.d/nsd01.conf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www.qq.com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ServerName www.163.com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DocumentRoot /var/www/163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&lt;/VirtualHost&gt;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 ~]# mkdir /var/www/qq /var/www/163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 ~]# echo '&lt;h1&gt;Web2 QQ' &gt; /var/www/qq/index.html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 ~]# echo '&lt;h1&gt;Web2 163' &gt; /var/www/163/index.html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[root@pc20 ~]# systemctl restart httpd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</w:t>
      </w:r>
      <w:r>
        <w:rPr>
          <w:rFonts w:hint="default"/>
        </w:rPr>
        <w:t>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虚拟机A实现DNS分离解析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yum -y install bind bind-chroot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[root@svr7 /]# cat /etc/named.conf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options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view "nsd"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match-clients  { 192.168.4.7;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"qq.com.zone";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"163.com"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"163.com.zone";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view "other"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match-clients  { any;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"qq.com.other";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zone "163.com" IN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master;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"163.com.other";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cat /var/named/qq.com.zone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qq.com.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www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cat /var/named/163.com.zone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163.com. 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cat /var/named/qq.com.other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qq.com.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cat /var/named/163.com.other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163.com. 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svr7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svr7     </w:t>
      </w:r>
      <w:r>
        <w:rPr>
          <w:rFonts w:hint="eastAsia"/>
        </w:rPr>
        <w:tab/>
      </w:r>
      <w:r>
        <w:rPr>
          <w:rFonts w:hint="eastAsia"/>
        </w:rPr>
        <w:t>A       192.168.4.7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      192.168.4.20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为四台虚拟机指定DNS服务器地址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echo nameserver 192.168.4.7 &gt; /etc/resolv.conf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[root@pc207 ~]#  echo nameserver 192.168.4.7 &gt; /etc/resolv.conf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[root@svr10 ~]#  echo nameserver 192.168.4.7 &gt; /etc/resolv.conf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[root@pc20 ~]#  echo nameserver 192.168.4.7 &gt; /etc/resolv.conf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296" w:name="_Toc856257217"/>
      <w:bookmarkStart w:id="297" w:name="_Toc692178211"/>
      <w:bookmarkStart w:id="298" w:name="_Toc341058765"/>
      <w:bookmarkStart w:id="299" w:name="_Toc831552174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30.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部署DHCP服务器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</w:t>
      </w:r>
    </w:p>
    <w:bookmarkEnd w:id="296"/>
    <w:bookmarkEnd w:id="297"/>
    <w:bookmarkEnd w:id="298"/>
    <w:bookmarkEnd w:id="299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Dynamic Host Configuration Protocol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动态主机配置协议,由 IETF(Internet 网络工程师任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务小组)组织制定,用来简化主机地址分配管理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主要分配以下入网参数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IP地址/子网掩码/广播地址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默认网关地址、DNS服务器地址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DHCP地址分配的四次会话,以广播进行,先到先得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DISCOVERY --&gt; OFFER --&gt; REQUEST --&gt;ACK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一个网络中,只能有一台DHCP服务器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服务端基本概念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租期:允许客户机租用IP地址的时间期限,单位为秒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作用域:分配给客户机的IP地址所在的网段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地址池:用来动态分配的IP地址的范围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虚拟机A: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1.安装软件包dhcp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yum -y install dhcp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2.修改配置文件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vim /etc/dhcp/dhcpd.conf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:r  /usr/share/doc/dhcp*/dhcpd.conf.example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subnet 192.168.4.0 netmask 255.255.255.0 { #分配网段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range 192.168.4.100 192.168.4.200;     #分配IP地址范围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option domain-name-servers 192.168.4.7;  #分配DNS地址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option routers 192.168.4.254;    #网关地址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default-lease-time 600;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max-lease-time 7200;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3.重启服务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dhcpd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</w:pPr>
      <w:bookmarkStart w:id="300" w:name="_Toc97044222"/>
      <w:bookmarkStart w:id="301" w:name="_Toc872566473"/>
      <w:bookmarkStart w:id="302" w:name="_Toc735679767"/>
      <w:bookmarkStart w:id="303" w:name="_Toc610846254"/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>31.</w:t>
      </w:r>
      <w:r>
        <w:rPr>
          <w:rStyle w:val="19"/>
          <w:rFonts w:hint="eastAsia" w:ascii="DejaVu Sans"/>
          <w:b w:val="0"/>
          <w:bCs/>
          <w:sz w:val="21"/>
          <w:szCs w:val="21"/>
          <w:highlight w:val="yellow"/>
          <w:lang w:eastAsia="zh-CN"/>
        </w:rPr>
        <w:t>网络装机概述</w:t>
      </w:r>
      <w:r>
        <w:rPr>
          <w:rStyle w:val="19"/>
          <w:rFonts w:hint="default" w:ascii="DejaVu Sans"/>
          <w:b w:val="0"/>
          <w:bCs/>
          <w:sz w:val="21"/>
          <w:szCs w:val="21"/>
          <w:highlight w:val="yellow"/>
          <w:lang w:eastAsia="zh-CN"/>
        </w:rPr>
        <w:t xml:space="preserve">                                                                                     </w:t>
      </w:r>
    </w:p>
    <w:bookmarkEnd w:id="300"/>
    <w:bookmarkEnd w:id="301"/>
    <w:bookmarkEnd w:id="302"/>
    <w:bookmarkEnd w:id="303"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网络装机的优势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规模化:同时装配多台主机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自动化:装系统、配置各种服务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远程实现:不需要光盘、U盘等物理安装介质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什么是PXE网络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PXE,Pre-boot eXecution Environment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预启动执行环境,在操作系统之前运行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可用于远程安装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工作模式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PXE client 集成在网卡的启动芯片中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当计算机引导时,从网卡芯片中把PXE client调入内存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执行,获取PXE server配置、显示菜单,根据用户选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择将远程引导程序下载到本机运行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PXE组件及过程分析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需要哪些服务组件?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DHCP服务,分配IP地址、定位引导程序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TFTP服务,提供引导程序下载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HTTP服务(或FTP/NFS),提供yum安装源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• 客户机应具备的条件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网卡芯片必须支持PXE协议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– 主板支持从网卡启动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</w:t>
      </w:r>
      <w:r>
        <w:rPr>
          <w:rFonts w:hint="default"/>
        </w:rPr>
        <w:t>#########</w:t>
      </w:r>
      <w:r>
        <w:rPr>
          <w:rFonts w:hint="eastAsia"/>
        </w:rPr>
        <w:t>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一 构建DHCP服务,指定tftp服务器地址以及网卡引导文件名称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/]# vim /etc/dhcp/dhcpd.conf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subnet 192.168.4.0 netmask 255.255.255.0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range 192.168.4.100 192.168.4.200;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option domain-name-servers 192.168.4.7;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option routers 192.168.4.254;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next-server  192.168.4.7;  #指定下一个服务器tftp服务器地址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filename  "pxelinux.0";    #指定网卡引导文件名称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dhcpd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pxelinux.0:网卡引导文件(网络装机说明书) 二进制文件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    安装一个软件即可获得该文件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</w:t>
      </w:r>
      <w:r>
        <w:rPr>
          <w:rFonts w:hint="default"/>
        </w:rPr>
        <w:t>######</w:t>
      </w:r>
      <w:r>
        <w:rPr>
          <w:rFonts w:hint="eastAsia"/>
        </w:rPr>
        <w:t>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二  构建tftp服务,提供众多的引导文件</w:t>
      </w:r>
      <w:r>
        <w:rPr>
          <w:rFonts w:hint="eastAsia"/>
        </w:rPr>
        <w:t xml:space="preserve">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tftp:简单的文件传输协议   默认端口 69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默认共享路径:/var/lib/tftpboot/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1.安装软件tftp-server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yum -y install tftp-server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/]# systemctl restart tftp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2.部署pxelinux.0文件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yum provides */pxelinux.0  #查询那个软件包产生该文件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yum -y install syslinux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rpm -ql syslinux | grep pxelinux.0  #查询软件安装清单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cp /usr/share/syslinux/pxelinux.0 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pxelinux.0--&gt;读取菜单文件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/var/lib/tftpboot/pxelinux.cfg/default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3.部署菜单文件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poweroff   #关闭机器,图形添加光驱设备,放入光盘文件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mount /dev/cdrom  /mnt/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/mnt/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mkdir /var/lib/tftpboot/pxelinux.cfg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cp /mnt/isolinux/isolinux.cfg /var/lib/tftpboot/pxelinux.cfg/default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ls /var/lib/tftpboot/pxelinux.cfg/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4.部署图形模块与背景图片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vesamenu.c32(图形模块)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splash.png(背景图片)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cp /mnt/isolinux/vesamenu.c32 /mnt/isolinux/splash.png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pxelinux.0  pxelinux.cfg  splash.png  vesamenu.c32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5.部署启动内核与驱动程序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vmlinuz(启动内核)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initrd.img(驱动程序)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cp /mnt/isolinux/vmlinuz /mnt/isolinux/initrd.img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/var/lib/tftpboot/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initrd.img  pxelinux.cfg  vesamenu.c32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pxelinux.0  splash.png    vmlinuz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6.修改菜单文件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vim  /var/lib/tftpboot/pxelinux.cfg/default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末行模式 开启行号  :set nu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 default vesamenu.c32   #默认加载图形的模块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2 timeout 600            #读秒时间   1/10秒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10 menu background splash.png  #背景图片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11 menu title NSD1906 PXE Server   #标题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61 label linux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62   menu label ^Install CentOS 7   #菜单的显示内容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63   menu default         #读秒结束后默认选择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64   kernel vmlinuz       #加载启动内核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65   append initrd=initrd.img   #加载驱动程序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</w:t>
      </w:r>
      <w:r>
        <w:rPr>
          <w:rFonts w:hint="default"/>
        </w:rPr>
        <w:t>#########</w:t>
      </w:r>
      <w:r>
        <w:rPr>
          <w:rFonts w:hint="eastAsia"/>
        </w:rPr>
        <w:t>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总结: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1.DHCP---&gt; IP地址  next-server filename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2.tftp---&gt; pxelinux.0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3.pxelinux.0---&gt; 访问菜单文件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              /var/lib/tftpboot/pxelinux.cfg/default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 4.default---&gt;图形的模块  背景图片  启动内核  驱动程序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测试验证: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systemctl restart dhcpd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systemctl restart tftp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创建一台新的虚拟机进行测试验证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1.安装方式: 网络引导安装(PXE)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2.内存需要: 2048M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3.网络类型:  private1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highlight w:val="yellow"/>
        </w:rPr>
        <w:t>构建Web服务器,共享众多的软件包</w:t>
      </w:r>
      <w:r>
        <w:rPr>
          <w:rFonts w:hint="default"/>
          <w:highlight w:val="yellow"/>
        </w:rPr>
        <w:t xml:space="preserve">      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yum -y install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2.重启httpd服务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systemctl 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3.挂载光驱设备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mkdir /var/www/html/centos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mount /dev/cdrom  /var/www/html/centos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/var/www/html/centos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systemctl restart httpd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firefox 192.168.4.7/centos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auto"/>
          <w:highlight w:val="yellow"/>
        </w:rPr>
        <w:t>实现无人值守安装,生成应答文件</w:t>
      </w:r>
      <w:r>
        <w:rPr>
          <w:rFonts w:hint="default"/>
          <w:color w:val="auto"/>
          <w:highlight w:val="yellow"/>
        </w:rPr>
        <w:t xml:space="preserve">                                                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1.安装可以生成应答文件的软件包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yum -y install system-config-kickstart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  <w:color w:val="FF0000"/>
        </w:rPr>
        <w:t>2.运行system-config-kickstart</w:t>
      </w:r>
      <w:r>
        <w:rPr>
          <w:rFonts w:hint="eastAsia"/>
        </w:rPr>
        <w:t xml:space="preserve">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]# LANG=en  system-config-kickstart  #英文进行运行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点击 "软件包选择(Package Selection)" 查看是否可以进行选择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需要Yum仓库的支持:指向光盘的内容仓库,标识必须为[development]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[development]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gpgcheck=0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LANG=en  system-config-kickstart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点击 "软件包选择(Package Selection)" 查看是否可以进行选择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ls /root/ks.cfg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/root/ks.cfg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[root@svr7 ~]# vim /root/ks.cfg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3.利用Web服务器将ks.cfg进行共享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cp /root/ks.cfg  /var/www/html/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[root@svr7 ~]# ls /var/www/html/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  <w:color w:val="FF0000"/>
        </w:rPr>
      </w:pPr>
      <w:r>
        <w:rPr>
          <w:rFonts w:hint="eastAsia"/>
          <w:color w:val="FF0000"/>
        </w:rPr>
        <w:t>4.修改菜单文件,指定应答文件位置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]# vim /var/lib/tftpboot/pxelinux.cfg/default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>label linux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menu label ^Install CentOS 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menu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/>
        </w:rPr>
      </w:pPr>
      <w:r>
        <w:rPr>
          <w:rFonts w:hint="eastAsia"/>
        </w:rPr>
        <w:t xml:space="preserve">  kernel vmlinuz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9EBEC" w:themeFill="text1" w:themeFillTint="1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 xml:space="preserve">  append initrd=initrd.img ks=http://192.168.4.7/ks.cfg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D833B"/>
    <w:rsid w:val="1CFFE5FD"/>
    <w:rsid w:val="1FBF8603"/>
    <w:rsid w:val="33FD8EAB"/>
    <w:rsid w:val="3FC5E7B2"/>
    <w:rsid w:val="3FD68BC4"/>
    <w:rsid w:val="3FFD22E0"/>
    <w:rsid w:val="4FD561CB"/>
    <w:rsid w:val="4FDFFA0B"/>
    <w:rsid w:val="5BAB72E5"/>
    <w:rsid w:val="5BFF4219"/>
    <w:rsid w:val="5DF9E463"/>
    <w:rsid w:val="5DFB8687"/>
    <w:rsid w:val="5E92423A"/>
    <w:rsid w:val="5FBE2205"/>
    <w:rsid w:val="6E872FF5"/>
    <w:rsid w:val="6EDF36E1"/>
    <w:rsid w:val="6FF7C95B"/>
    <w:rsid w:val="735BF71B"/>
    <w:rsid w:val="77BEBF21"/>
    <w:rsid w:val="77CB4F87"/>
    <w:rsid w:val="77E7B4E5"/>
    <w:rsid w:val="77EF4E52"/>
    <w:rsid w:val="79EF873F"/>
    <w:rsid w:val="7B7DE120"/>
    <w:rsid w:val="7BFE9A0B"/>
    <w:rsid w:val="7CFFAE23"/>
    <w:rsid w:val="7F0D92F7"/>
    <w:rsid w:val="7F9DCD56"/>
    <w:rsid w:val="7FF54B9F"/>
    <w:rsid w:val="7FF7AD20"/>
    <w:rsid w:val="9ADF9E1E"/>
    <w:rsid w:val="9BFB7B13"/>
    <w:rsid w:val="ABF7FBFD"/>
    <w:rsid w:val="ADB7A8FA"/>
    <w:rsid w:val="AF239348"/>
    <w:rsid w:val="BA9FFB32"/>
    <w:rsid w:val="BBBFA92A"/>
    <w:rsid w:val="BDFF0727"/>
    <w:rsid w:val="BEFF76E8"/>
    <w:rsid w:val="BF8FFC2D"/>
    <w:rsid w:val="BFFFFC82"/>
    <w:rsid w:val="D79F11C5"/>
    <w:rsid w:val="DA6B4F0A"/>
    <w:rsid w:val="DBFD1943"/>
    <w:rsid w:val="DCFDB6ED"/>
    <w:rsid w:val="DDDB694C"/>
    <w:rsid w:val="DFBF40A7"/>
    <w:rsid w:val="E37EDBFC"/>
    <w:rsid w:val="EBFF0DF7"/>
    <w:rsid w:val="F3DF60FE"/>
    <w:rsid w:val="F3FD7159"/>
    <w:rsid w:val="F7DD2089"/>
    <w:rsid w:val="FD2631BE"/>
    <w:rsid w:val="FD6B4CCD"/>
    <w:rsid w:val="FD6BA507"/>
    <w:rsid w:val="FDDAE07D"/>
    <w:rsid w:val="FEBF3C45"/>
    <w:rsid w:val="FF079C5A"/>
    <w:rsid w:val="FFFEB3C8"/>
    <w:rsid w:val="FFFFD8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20">
    <w:name w:val="No Spacing"/>
    <w:link w:val="21"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21">
    <w:name w:val="无间隔 Char"/>
    <w:basedOn w:val="16"/>
    <w:link w:val="20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tudent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/>
  </customSectProps>
  <customShpExts>
    <customShpInfo spid="_x0000_s1026" textRotate="1"/>
    <customShpInfo spid="_x0000_s1030"/>
    <customShpInfo spid="_x0000_s102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70</Pages>
  <Words>25481</Words>
  <Characters>73208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2019-08-06T14:38:00Z</dcterms:created>
  <dc:creator>student</dc:creator>
  <cp:lastModifiedBy>student</cp:lastModifiedBy>
  <dcterms:modified xsi:type="dcterms:W3CDTF">2019-08-28T17:03:16Z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